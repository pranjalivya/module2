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8745AD">
      <w:pPr>
        <w:pStyle w:val="PageTitle"/>
      </w:pPr>
    </w:p>
    <w:p w14:paraId="047659E7" w14:textId="77777777" w:rsidR="009F5790" w:rsidRPr="009F5790" w:rsidRDefault="009F5790" w:rsidP="008745AD">
      <w:pPr>
        <w:pStyle w:val="PageTitle"/>
      </w:pPr>
    </w:p>
    <w:p w14:paraId="4B63A63E" w14:textId="77777777" w:rsidR="009F5790" w:rsidRPr="009F5790" w:rsidRDefault="009F5790" w:rsidP="008745AD">
      <w:pPr>
        <w:pStyle w:val="PageTitle"/>
      </w:pPr>
      <w:bookmarkStart w:id="0" w:name="_GoBack"/>
      <w:bookmarkEnd w:id="0"/>
    </w:p>
    <w:p w14:paraId="48ED829F" w14:textId="77777777" w:rsidR="009F5790" w:rsidRPr="001C4D77" w:rsidRDefault="009F5790" w:rsidP="008745AD">
      <w:pPr>
        <w:pStyle w:val="PageTitle"/>
      </w:pPr>
    </w:p>
    <w:p w14:paraId="5AB8EF64" w14:textId="77777777" w:rsidR="009F5790" w:rsidRPr="001C4D77" w:rsidRDefault="009F5790" w:rsidP="008745AD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8745AD">
      <w:pPr>
        <w:pStyle w:val="PageTitle"/>
      </w:pPr>
    </w:p>
    <w:p w14:paraId="03A8A6B3" w14:textId="45C90EC8" w:rsidR="009F5790" w:rsidRPr="001C4D77" w:rsidRDefault="00155339" w:rsidP="008745AD">
      <w:pPr>
        <w:rPr>
          <w:lang w:eastAsia="en-US"/>
        </w:rPr>
      </w:pPr>
      <w:r w:rsidRPr="001C4D77">
        <w:rPr>
          <w:lang w:eastAsia="en-US"/>
        </w:rPr>
        <w:t>DMT/RM01/TMP</w:t>
      </w:r>
    </w:p>
    <w:p w14:paraId="780FD7CC" w14:textId="77777777" w:rsidR="009F5790" w:rsidRPr="009F5790" w:rsidRDefault="009F5790" w:rsidP="008745AD"/>
    <w:p w14:paraId="12D6A4D9" w14:textId="77777777" w:rsidR="009F5790" w:rsidRPr="009F5790" w:rsidRDefault="009F5790" w:rsidP="008745AD"/>
    <w:p w14:paraId="4F7ED659" w14:textId="77777777" w:rsidR="009F5790" w:rsidRPr="009F5790" w:rsidRDefault="009F5790" w:rsidP="008745AD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062CBA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8745AD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310CCB31" w:rsidR="00B53DC1" w:rsidRPr="009F5790" w:rsidRDefault="00B53DC1" w:rsidP="008745AD">
            <w:r w:rsidRPr="00D3101D">
              <w:t> </w:t>
            </w:r>
            <w:r w:rsidR="008620E3">
              <w:t>PRJ_MakeMyJourneyUserRegForm</w:t>
            </w:r>
            <w:r w:rsidRPr="00D3101D">
              <w:t>_001</w:t>
            </w:r>
          </w:p>
        </w:tc>
      </w:tr>
      <w:tr w:rsidR="008620E3" w:rsidRPr="009F5790" w14:paraId="7B1CC0A8" w14:textId="77777777" w:rsidTr="00062CBA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8620E3" w:rsidRPr="009F5790" w:rsidRDefault="008620E3" w:rsidP="008620E3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7B64778A" w:rsidR="008620E3" w:rsidRPr="009F5790" w:rsidRDefault="008620E3" w:rsidP="008620E3">
            <w:r>
              <w:t>MakeMyJourneyUserRegForm</w:t>
            </w:r>
          </w:p>
        </w:tc>
      </w:tr>
    </w:tbl>
    <w:p w14:paraId="1917D496" w14:textId="77777777" w:rsidR="009F5790" w:rsidRPr="009F5790" w:rsidRDefault="009F5790" w:rsidP="008745AD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062CBA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8745AD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8745AD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8745AD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584AD70D" w:rsidR="009F5790" w:rsidRPr="009F5790" w:rsidRDefault="009F5790" w:rsidP="008620E3">
            <w:pPr>
              <w:ind w:left="0"/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4A28F98B" w:rsidR="009F5790" w:rsidRPr="009F5790" w:rsidRDefault="009F5790" w:rsidP="008620E3">
            <w:pPr>
              <w:ind w:left="0"/>
            </w:pP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6099A5AB" w:rsidR="009F5790" w:rsidRPr="009F5790" w:rsidRDefault="009F5790" w:rsidP="00255D88"/>
        </w:tc>
      </w:tr>
      <w:tr w:rsidR="009F5790" w:rsidRPr="009F5790" w14:paraId="05F5BE02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8745AD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8745AD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8745AD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1DAB2198" w:rsidR="008E15A0" w:rsidRPr="009F5790" w:rsidRDefault="008E15A0" w:rsidP="008745AD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1CF2B3A2" w:rsidR="008E15A0" w:rsidRPr="009F5790" w:rsidRDefault="008E15A0" w:rsidP="008745AD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25E21915" w:rsidR="008E15A0" w:rsidRPr="009F5790" w:rsidRDefault="008E15A0" w:rsidP="008745AD"/>
        </w:tc>
      </w:tr>
      <w:tr w:rsidR="008E15A0" w:rsidRPr="009F5790" w14:paraId="6B3736C0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8745AD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8745AD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8745AD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49347B11" w:rsidR="008E15A0" w:rsidRPr="009F5790" w:rsidRDefault="008E15A0" w:rsidP="008745AD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2A51BDFF" w:rsidR="008E15A0" w:rsidRPr="009F5790" w:rsidRDefault="008E15A0" w:rsidP="008745AD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6DE8FC30" w:rsidR="008E15A0" w:rsidRPr="009F5790" w:rsidRDefault="008E15A0" w:rsidP="008745AD"/>
        </w:tc>
      </w:tr>
      <w:tr w:rsidR="008E15A0" w:rsidRPr="009F5790" w14:paraId="12030786" w14:textId="77777777" w:rsidTr="00062CBA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8745AD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8745AD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9F5790" w:rsidRDefault="008E15A0" w:rsidP="008745AD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8E15A0" w:rsidRPr="009F5790" w14:paraId="6800FFEA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8745AD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F798BDB" w:rsidR="008E15A0" w:rsidRPr="009F5790" w:rsidRDefault="00B764C5" w:rsidP="008745AD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8745AD">
            <w:r w:rsidRPr="009F5790">
              <w:t> </w:t>
            </w:r>
          </w:p>
        </w:tc>
      </w:tr>
    </w:tbl>
    <w:p w14:paraId="0966AC59" w14:textId="77777777" w:rsidR="009F5790" w:rsidRPr="009F5790" w:rsidRDefault="009F5790" w:rsidP="008745AD">
      <w:r w:rsidRPr="009F5790">
        <w:br w:type="page"/>
      </w:r>
    </w:p>
    <w:p w14:paraId="42EE7ADE" w14:textId="77777777" w:rsidR="009F5790" w:rsidRPr="009F5790" w:rsidRDefault="009F5790" w:rsidP="008745AD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8745AD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8745AD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062CBA">
        <w:tc>
          <w:tcPr>
            <w:tcW w:w="2808" w:type="dxa"/>
            <w:vAlign w:val="center"/>
          </w:tcPr>
          <w:p w14:paraId="1976D30B" w14:textId="77777777" w:rsidR="009F5790" w:rsidRPr="009F5790" w:rsidRDefault="009F5790" w:rsidP="008745AD">
            <w:r w:rsidRPr="009F5790">
              <w:t>Version</w:t>
            </w:r>
          </w:p>
        </w:tc>
        <w:tc>
          <w:tcPr>
            <w:tcW w:w="1620" w:type="dxa"/>
          </w:tcPr>
          <w:p w14:paraId="7E8B01D1" w14:textId="2C069058" w:rsidR="009F5790" w:rsidRPr="005920F8" w:rsidRDefault="005920F8" w:rsidP="008745AD">
            <w:r w:rsidRPr="005920F8"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8745AD"/>
        </w:tc>
        <w:tc>
          <w:tcPr>
            <w:tcW w:w="1080" w:type="dxa"/>
          </w:tcPr>
          <w:p w14:paraId="488BB2E9" w14:textId="77777777" w:rsidR="009F5790" w:rsidRPr="009F5790" w:rsidRDefault="009F5790" w:rsidP="008745AD"/>
        </w:tc>
        <w:tc>
          <w:tcPr>
            <w:tcW w:w="1080" w:type="dxa"/>
          </w:tcPr>
          <w:p w14:paraId="325B699D" w14:textId="77777777" w:rsidR="009F5790" w:rsidRPr="009F5790" w:rsidRDefault="009F5790" w:rsidP="008745AD"/>
        </w:tc>
        <w:tc>
          <w:tcPr>
            <w:tcW w:w="1080" w:type="dxa"/>
          </w:tcPr>
          <w:p w14:paraId="77EF851F" w14:textId="77777777" w:rsidR="009F5790" w:rsidRPr="009F5790" w:rsidRDefault="009F5790" w:rsidP="008745AD"/>
        </w:tc>
        <w:tc>
          <w:tcPr>
            <w:tcW w:w="1080" w:type="dxa"/>
          </w:tcPr>
          <w:p w14:paraId="3AD2F557" w14:textId="77777777" w:rsidR="009F5790" w:rsidRPr="009F5790" w:rsidRDefault="009F5790" w:rsidP="008745AD"/>
        </w:tc>
      </w:tr>
      <w:tr w:rsidR="009F5790" w:rsidRPr="009F5790" w14:paraId="7EF63984" w14:textId="77777777" w:rsidTr="00062CBA">
        <w:tc>
          <w:tcPr>
            <w:tcW w:w="2808" w:type="dxa"/>
            <w:vAlign w:val="center"/>
          </w:tcPr>
          <w:p w14:paraId="0516B6F4" w14:textId="77777777" w:rsidR="009F5790" w:rsidRPr="009F5790" w:rsidRDefault="009F5790" w:rsidP="008745AD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5920F8" w:rsidRDefault="009F5790" w:rsidP="008745AD">
            <w:r w:rsidRPr="005920F8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8745AD"/>
        </w:tc>
        <w:tc>
          <w:tcPr>
            <w:tcW w:w="1080" w:type="dxa"/>
          </w:tcPr>
          <w:p w14:paraId="3D8D9994" w14:textId="77777777" w:rsidR="009F5790" w:rsidRPr="009F5790" w:rsidRDefault="009F5790" w:rsidP="008745A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8745AD"/>
        </w:tc>
        <w:tc>
          <w:tcPr>
            <w:tcW w:w="1080" w:type="dxa"/>
          </w:tcPr>
          <w:p w14:paraId="2BE1FC53" w14:textId="77777777" w:rsidR="009F5790" w:rsidRPr="009F5790" w:rsidRDefault="009F5790" w:rsidP="008745AD"/>
        </w:tc>
        <w:tc>
          <w:tcPr>
            <w:tcW w:w="1080" w:type="dxa"/>
          </w:tcPr>
          <w:p w14:paraId="1799B660" w14:textId="77777777" w:rsidR="009F5790" w:rsidRPr="009F5790" w:rsidRDefault="009F5790" w:rsidP="008745AD"/>
        </w:tc>
      </w:tr>
      <w:tr w:rsidR="009F5790" w:rsidRPr="009F5790" w14:paraId="2BC2A16F" w14:textId="77777777" w:rsidTr="00062CBA">
        <w:tc>
          <w:tcPr>
            <w:tcW w:w="2808" w:type="dxa"/>
            <w:vAlign w:val="center"/>
          </w:tcPr>
          <w:p w14:paraId="47098972" w14:textId="77777777" w:rsidR="009F5790" w:rsidRPr="009F5790" w:rsidRDefault="009F5790" w:rsidP="008745AD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5920F8" w:rsidRDefault="009F5790" w:rsidP="008745AD">
            <w:r w:rsidRPr="005920F8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8745AD"/>
        </w:tc>
        <w:tc>
          <w:tcPr>
            <w:tcW w:w="1080" w:type="dxa"/>
          </w:tcPr>
          <w:p w14:paraId="3645B887" w14:textId="77777777" w:rsidR="009F5790" w:rsidRPr="009F5790" w:rsidRDefault="009F5790" w:rsidP="008745A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8745AD"/>
        </w:tc>
        <w:tc>
          <w:tcPr>
            <w:tcW w:w="1080" w:type="dxa"/>
          </w:tcPr>
          <w:p w14:paraId="3A64C6EF" w14:textId="77777777" w:rsidR="009F5790" w:rsidRPr="009F5790" w:rsidRDefault="009F5790" w:rsidP="008745AD"/>
        </w:tc>
        <w:tc>
          <w:tcPr>
            <w:tcW w:w="1080" w:type="dxa"/>
          </w:tcPr>
          <w:p w14:paraId="47308748" w14:textId="77777777" w:rsidR="009F5790" w:rsidRPr="009F5790" w:rsidRDefault="009F5790" w:rsidP="008745AD"/>
        </w:tc>
      </w:tr>
      <w:tr w:rsidR="009F5790" w:rsidRPr="009F5790" w14:paraId="2E56A852" w14:textId="77777777" w:rsidTr="00062CBA">
        <w:tc>
          <w:tcPr>
            <w:tcW w:w="2808" w:type="dxa"/>
          </w:tcPr>
          <w:p w14:paraId="64B7F5B7" w14:textId="77777777" w:rsidR="009F5790" w:rsidRPr="009F5790" w:rsidRDefault="009F5790" w:rsidP="008745AD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5920F8" w:rsidRDefault="009F5790" w:rsidP="008745AD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8745AD"/>
        </w:tc>
        <w:tc>
          <w:tcPr>
            <w:tcW w:w="1080" w:type="dxa"/>
          </w:tcPr>
          <w:p w14:paraId="46558018" w14:textId="77777777" w:rsidR="009F5790" w:rsidRPr="009F5790" w:rsidRDefault="009F5790" w:rsidP="008745A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8745AD"/>
        </w:tc>
        <w:tc>
          <w:tcPr>
            <w:tcW w:w="1080" w:type="dxa"/>
          </w:tcPr>
          <w:p w14:paraId="3AFC5A5C" w14:textId="77777777" w:rsidR="009F5790" w:rsidRPr="009F5790" w:rsidRDefault="009F5790" w:rsidP="008745AD"/>
        </w:tc>
        <w:tc>
          <w:tcPr>
            <w:tcW w:w="1080" w:type="dxa"/>
          </w:tcPr>
          <w:p w14:paraId="7E23613F" w14:textId="77777777" w:rsidR="009F5790" w:rsidRPr="009F5790" w:rsidRDefault="009F5790" w:rsidP="008745AD"/>
        </w:tc>
      </w:tr>
      <w:tr w:rsidR="009F5790" w:rsidRPr="009F5790" w14:paraId="307F8A75" w14:textId="77777777" w:rsidTr="00062CBA">
        <w:tc>
          <w:tcPr>
            <w:tcW w:w="2808" w:type="dxa"/>
          </w:tcPr>
          <w:p w14:paraId="4D8423FC" w14:textId="77777777" w:rsidR="009F5790" w:rsidRPr="009F5790" w:rsidRDefault="009F5790" w:rsidP="008745AD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5920F8" w:rsidRDefault="009F5790" w:rsidP="008745AD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8745AD"/>
        </w:tc>
        <w:tc>
          <w:tcPr>
            <w:tcW w:w="1080" w:type="dxa"/>
          </w:tcPr>
          <w:p w14:paraId="4D22E910" w14:textId="77777777" w:rsidR="009F5790" w:rsidRPr="009F5790" w:rsidRDefault="009F5790" w:rsidP="008745A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8745AD"/>
        </w:tc>
        <w:tc>
          <w:tcPr>
            <w:tcW w:w="1080" w:type="dxa"/>
          </w:tcPr>
          <w:p w14:paraId="6071EC99" w14:textId="77777777" w:rsidR="009F5790" w:rsidRPr="009F5790" w:rsidRDefault="009F5790" w:rsidP="008745AD"/>
        </w:tc>
        <w:tc>
          <w:tcPr>
            <w:tcW w:w="1080" w:type="dxa"/>
          </w:tcPr>
          <w:p w14:paraId="0D8E8B38" w14:textId="77777777" w:rsidR="009F5790" w:rsidRPr="009F5790" w:rsidRDefault="009F5790" w:rsidP="008745AD"/>
        </w:tc>
      </w:tr>
      <w:tr w:rsidR="009F5790" w:rsidRPr="009F5790" w14:paraId="3EABB1EE" w14:textId="77777777" w:rsidTr="00062CBA">
        <w:tc>
          <w:tcPr>
            <w:tcW w:w="2808" w:type="dxa"/>
          </w:tcPr>
          <w:p w14:paraId="27EF7D4D" w14:textId="77777777" w:rsidR="009F5790" w:rsidRPr="009F5790" w:rsidRDefault="009F5790" w:rsidP="008745AD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5920F8" w:rsidRDefault="009F5790" w:rsidP="008745AD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8745AD"/>
        </w:tc>
        <w:tc>
          <w:tcPr>
            <w:tcW w:w="1080" w:type="dxa"/>
          </w:tcPr>
          <w:p w14:paraId="3BC21E42" w14:textId="77777777" w:rsidR="009F5790" w:rsidRPr="009F5790" w:rsidRDefault="009F5790" w:rsidP="008745A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8745AD"/>
        </w:tc>
        <w:tc>
          <w:tcPr>
            <w:tcW w:w="1080" w:type="dxa"/>
          </w:tcPr>
          <w:p w14:paraId="718D8944" w14:textId="77777777" w:rsidR="009F5790" w:rsidRPr="009F5790" w:rsidRDefault="009F5790" w:rsidP="008745AD"/>
        </w:tc>
        <w:tc>
          <w:tcPr>
            <w:tcW w:w="1080" w:type="dxa"/>
          </w:tcPr>
          <w:p w14:paraId="5DD7E652" w14:textId="77777777" w:rsidR="009F5790" w:rsidRPr="009F5790" w:rsidRDefault="009F5790" w:rsidP="008745AD"/>
        </w:tc>
      </w:tr>
      <w:tr w:rsidR="009F5790" w:rsidRPr="009F5790" w14:paraId="5751E9DE" w14:textId="77777777" w:rsidTr="00062CBA">
        <w:tc>
          <w:tcPr>
            <w:tcW w:w="2808" w:type="dxa"/>
          </w:tcPr>
          <w:p w14:paraId="5BD5BEA4" w14:textId="77777777" w:rsidR="009F5790" w:rsidRPr="009F5790" w:rsidRDefault="009F5790" w:rsidP="008745AD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8745AD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8745AD"/>
        </w:tc>
        <w:tc>
          <w:tcPr>
            <w:tcW w:w="1080" w:type="dxa"/>
          </w:tcPr>
          <w:p w14:paraId="161B779E" w14:textId="77777777" w:rsidR="009F5790" w:rsidRPr="009F5790" w:rsidRDefault="009F5790" w:rsidP="008745A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8745AD"/>
        </w:tc>
        <w:tc>
          <w:tcPr>
            <w:tcW w:w="1080" w:type="dxa"/>
          </w:tcPr>
          <w:p w14:paraId="4BE23196" w14:textId="77777777" w:rsidR="009F5790" w:rsidRPr="009F5790" w:rsidRDefault="009F5790" w:rsidP="008745AD"/>
        </w:tc>
        <w:tc>
          <w:tcPr>
            <w:tcW w:w="1080" w:type="dxa"/>
          </w:tcPr>
          <w:p w14:paraId="3F95224E" w14:textId="77777777" w:rsidR="009F5790" w:rsidRPr="009F5790" w:rsidRDefault="009F5790" w:rsidP="008745AD"/>
        </w:tc>
      </w:tr>
    </w:tbl>
    <w:p w14:paraId="7C85DA30" w14:textId="77777777" w:rsidR="009F5790" w:rsidRPr="009F5790" w:rsidRDefault="009F5790" w:rsidP="008745AD"/>
    <w:p w14:paraId="36105CE6" w14:textId="77777777" w:rsidR="009F5790" w:rsidRPr="009F5790" w:rsidRDefault="009F5790" w:rsidP="008745AD"/>
    <w:p w14:paraId="2CC8A7F7" w14:textId="77777777" w:rsidR="009F5790" w:rsidRPr="009F5790" w:rsidRDefault="009F5790" w:rsidP="008745AD">
      <w:r w:rsidRPr="009F5790">
        <w:t xml:space="preserve">Disclaimer: </w:t>
      </w:r>
    </w:p>
    <w:p w14:paraId="28E0825A" w14:textId="77777777" w:rsidR="009F5790" w:rsidRPr="009F5790" w:rsidRDefault="009F5790" w:rsidP="008745AD"/>
    <w:p w14:paraId="47F58572" w14:textId="0D32A240" w:rsidR="009F5790" w:rsidRPr="009F5790" w:rsidRDefault="009F5790" w:rsidP="008745AD">
      <w:r w:rsidRPr="009F5790">
        <w:t>The scope of the project ‘</w:t>
      </w:r>
      <w:r w:rsidR="00A26D0A">
        <w:rPr>
          <w:b/>
        </w:rPr>
        <w:t>LEAVE MANAGEMENT SYSTEM</w:t>
      </w:r>
      <w:r w:rsidRPr="009F5790">
        <w:t>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8745AD">
      <w:r w:rsidRPr="005B3604">
        <w:lastRenderedPageBreak/>
        <w:t>TABLE OF CONTENTS</w:t>
      </w:r>
    </w:p>
    <w:p w14:paraId="63D9F59F" w14:textId="77777777" w:rsidR="009F5790" w:rsidRPr="009F5790" w:rsidRDefault="009F5790" w:rsidP="008745AD"/>
    <w:p w14:paraId="0D0C7D67" w14:textId="4C201874" w:rsidR="000601C3" w:rsidRDefault="009F5790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472937912" w:history="1">
        <w:r w:rsidR="000601C3" w:rsidRPr="00365DAD">
          <w:rPr>
            <w:rStyle w:val="Hyperlink"/>
            <w:noProof/>
          </w:rPr>
          <w:t>1.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Use Case Name: Login to</w:t>
        </w:r>
        <w:r w:rsidR="008D3B5E">
          <w:rPr>
            <w:rStyle w:val="Hyperlink"/>
            <w:noProof/>
          </w:rPr>
          <w:t xml:space="preserve"> the Leave Management System</w:t>
        </w:r>
        <w:r w:rsidR="000601C3">
          <w:rPr>
            <w:noProof/>
            <w:webHidden/>
          </w:rPr>
          <w:tab/>
        </w:r>
        <w:r w:rsidR="00202535">
          <w:rPr>
            <w:noProof/>
            <w:webHidden/>
          </w:rPr>
          <w:t xml:space="preserve">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33338EF8" w14:textId="0656F9FA" w:rsidR="000601C3" w:rsidRDefault="004C3457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3" w:history="1">
        <w:r w:rsidR="000601C3" w:rsidRPr="00365DAD">
          <w:rPr>
            <w:rStyle w:val="Hyperlink"/>
            <w:noProof/>
          </w:rPr>
          <w:t>2.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Actor(s)</w:t>
        </w:r>
        <w:r w:rsidR="00202535">
          <w:rPr>
            <w:rStyle w:val="Hyperlink"/>
            <w:noProof/>
          </w:rPr>
          <w:t xml:space="preserve">        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C00938E" w14:textId="796C55AF" w:rsidR="000601C3" w:rsidRDefault="004C3457" w:rsidP="008D3B5E">
      <w:pPr>
        <w:pStyle w:val="TOC1"/>
        <w:tabs>
          <w:tab w:val="left" w:pos="708"/>
          <w:tab w:val="left" w:pos="1416"/>
          <w:tab w:val="left" w:pos="2124"/>
          <w:tab w:val="left" w:pos="81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4" w:history="1">
        <w:r w:rsidR="000601C3" w:rsidRPr="00365DAD">
          <w:rPr>
            <w:rStyle w:val="Hyperlink"/>
            <w:noProof/>
          </w:rPr>
          <w:t>3.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Preconditions</w:t>
        </w:r>
        <w:r w:rsidR="000601C3">
          <w:rPr>
            <w:noProof/>
            <w:webHidden/>
          </w:rPr>
          <w:tab/>
        </w:r>
        <w:r w:rsidR="00202535">
          <w:rPr>
            <w:noProof/>
            <w:webHidden/>
          </w:rPr>
          <w:t xml:space="preserve"> 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  <w:r w:rsidR="008D3B5E">
        <w:rPr>
          <w:noProof/>
        </w:rPr>
        <w:tab/>
      </w:r>
    </w:p>
    <w:p w14:paraId="1D298684" w14:textId="2ACC447E" w:rsidR="000601C3" w:rsidRDefault="004C3457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5" w:history="1">
        <w:r w:rsidR="000601C3" w:rsidRPr="00365DAD">
          <w:rPr>
            <w:rStyle w:val="Hyperlink"/>
            <w:noProof/>
          </w:rPr>
          <w:t>4.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Flow of Events</w:t>
        </w:r>
        <w:r w:rsidR="00202535">
          <w:rPr>
            <w:rStyle w:val="Hyperlink"/>
            <w:noProof/>
          </w:rPr>
          <w:t xml:space="preserve">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D1A429A" w14:textId="012D91CD" w:rsidR="000601C3" w:rsidRDefault="004C3457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6" w:history="1">
        <w:r w:rsidR="000601C3" w:rsidRPr="00365DAD">
          <w:rPr>
            <w:rStyle w:val="Hyperlink"/>
            <w:noProof/>
          </w:rPr>
          <w:t>4.1  Basic Flow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37A072E" w14:textId="5E3DBAA1" w:rsidR="000601C3" w:rsidRDefault="004C3457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7" w:history="1">
        <w:r w:rsidR="000601C3" w:rsidRPr="00365DAD">
          <w:rPr>
            <w:rStyle w:val="Hyperlink"/>
            <w:noProof/>
          </w:rPr>
          <w:t>4.2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Alternative Flows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0B724582" w14:textId="0F30CD39" w:rsidR="000601C3" w:rsidRDefault="004C3457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8" w:history="1">
        <w:r w:rsidR="000601C3" w:rsidRPr="00365DAD">
          <w:rPr>
            <w:rStyle w:val="Hyperlink"/>
            <w:noProof/>
          </w:rPr>
          <w:t>4.2.1  Alternate Flow 1: successful login to uas on second attempt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39E13EE1" w14:textId="55288986" w:rsidR="000601C3" w:rsidRDefault="004C3457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9" w:history="1">
        <w:r w:rsidR="000601C3" w:rsidRPr="00365DAD">
          <w:rPr>
            <w:rStyle w:val="Hyperlink"/>
            <w:noProof/>
          </w:rPr>
          <w:t>4.2.2  Alt</w:t>
        </w:r>
        <w:r w:rsidR="008D3B5E">
          <w:rPr>
            <w:rStyle w:val="Hyperlink"/>
            <w:noProof/>
          </w:rPr>
          <w:t>ernate Flow 2 : Login to the LMS</w:t>
        </w:r>
        <w:r w:rsidR="000601C3" w:rsidRPr="00365DAD">
          <w:rPr>
            <w:rStyle w:val="Hyperlink"/>
            <w:noProof/>
          </w:rPr>
          <w:t xml:space="preserve"> using Apply for Courses option</w:t>
        </w:r>
        <w:r w:rsidR="00342563">
          <w:rPr>
            <w:rStyle w:val="Hyperlink"/>
            <w:noProof/>
          </w:rPr>
          <w:t xml:space="preserve">                                                           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11360F7D" w14:textId="1CE3E151" w:rsidR="000601C3" w:rsidRDefault="004C3457" w:rsidP="008745AD">
      <w:pPr>
        <w:pStyle w:val="TOC2"/>
        <w:rPr>
          <w:noProof/>
        </w:rPr>
      </w:pPr>
      <w:hyperlink w:anchor="_Toc472937920" w:history="1">
        <w:r w:rsidR="000601C3" w:rsidRPr="00365DAD">
          <w:rPr>
            <w:rStyle w:val="Hyperlink"/>
            <w:noProof/>
          </w:rPr>
          <w:t>4.2.3  Alternate Flow 3</w:t>
        </w:r>
        <w:r w:rsidR="00342563">
          <w:rPr>
            <w:rStyle w:val="Hyperlink"/>
            <w:noProof/>
          </w:rPr>
          <w:t xml:space="preserve"> : Login to the LMS and user Apply for Leaves option and fill correct details second time        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6D479B8B" w14:textId="77777777" w:rsidR="00342563" w:rsidRPr="00342563" w:rsidRDefault="00342563" w:rsidP="00342563">
      <w:pPr>
        <w:rPr>
          <w:rFonts w:eastAsiaTheme="minorEastAsia"/>
        </w:rPr>
      </w:pPr>
    </w:p>
    <w:p w14:paraId="61FCE867" w14:textId="6F270965" w:rsidR="000601C3" w:rsidRDefault="004C3457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1" w:history="1">
        <w:r w:rsidR="000601C3" w:rsidRPr="00365DAD">
          <w:rPr>
            <w:rStyle w:val="Hyperlink"/>
            <w:noProof/>
          </w:rPr>
          <w:t>Exception Flow 1: Exceeded Login Attempts</w:t>
        </w:r>
        <w:r w:rsidR="00342563">
          <w:rPr>
            <w:rStyle w:val="Hyperlink"/>
            <w:noProof/>
          </w:rPr>
          <w:t xml:space="preserve">                                                                                                         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3E6CA7E3" w14:textId="47A06918" w:rsidR="000601C3" w:rsidRDefault="004C3457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2" w:history="1">
        <w:r w:rsidR="000601C3" w:rsidRPr="00365DAD">
          <w:rPr>
            <w:rStyle w:val="Hyperlink"/>
            <w:noProof/>
          </w:rPr>
          <w:t>Exception Flow 2: Web Server Down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69717B97" w14:textId="6FEC8BDE" w:rsidR="000601C3" w:rsidRDefault="004C3457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3" w:history="1">
        <w:r w:rsidR="000601C3" w:rsidRPr="00365DAD">
          <w:rPr>
            <w:rStyle w:val="Hyperlink"/>
            <w:noProof/>
          </w:rPr>
          <w:t>Exception Flow 3: Database Connectivity Error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419F3EAD" w14:textId="60BEAECB" w:rsidR="000601C3" w:rsidRDefault="004C3457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4" w:history="1">
        <w:r w:rsidR="000601C3" w:rsidRPr="00365DAD">
          <w:rPr>
            <w:rStyle w:val="Hyperlink"/>
            <w:noProof/>
          </w:rPr>
          <w:t>Exception Flow 4: Network Connectivity Error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7</w:t>
        </w:r>
        <w:r w:rsidR="000601C3">
          <w:rPr>
            <w:noProof/>
            <w:webHidden/>
          </w:rPr>
          <w:fldChar w:fldCharType="end"/>
        </w:r>
      </w:hyperlink>
    </w:p>
    <w:p w14:paraId="15343F21" w14:textId="0E44985C" w:rsidR="000601C3" w:rsidRDefault="004C3457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5" w:history="1">
        <w:r w:rsidR="000601C3" w:rsidRPr="00365DAD">
          <w:rPr>
            <w:rStyle w:val="Hyperlink"/>
            <w:noProof/>
          </w:rPr>
          <w:t>5.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Post Conditions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7</w:t>
        </w:r>
        <w:r w:rsidR="000601C3">
          <w:rPr>
            <w:noProof/>
            <w:webHidden/>
          </w:rPr>
          <w:fldChar w:fldCharType="end"/>
        </w:r>
      </w:hyperlink>
    </w:p>
    <w:p w14:paraId="10668505" w14:textId="7895C980" w:rsidR="000601C3" w:rsidRDefault="004C3457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6" w:history="1">
        <w:r w:rsidR="000601C3" w:rsidRPr="00365DAD">
          <w:rPr>
            <w:rStyle w:val="Hyperlink"/>
            <w:noProof/>
          </w:rPr>
          <w:t>6.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Special Requirements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4809D4DA" w14:textId="256029AA" w:rsidR="000601C3" w:rsidRDefault="004C3457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7" w:history="1">
        <w:r w:rsidR="000601C3" w:rsidRPr="00365DAD">
          <w:rPr>
            <w:rStyle w:val="Hyperlink"/>
            <w:noProof/>
          </w:rPr>
          <w:t>Performance</w:t>
        </w:r>
        <w:r w:rsidR="00342563">
          <w:rPr>
            <w:rStyle w:val="Hyperlink"/>
            <w:noProof/>
          </w:rPr>
          <w:t xml:space="preserve">       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C378656" w14:textId="752B2377" w:rsidR="000601C3" w:rsidRDefault="004C3457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8" w:history="1">
        <w:r w:rsidR="000601C3" w:rsidRPr="00365DAD">
          <w:rPr>
            <w:rStyle w:val="Hyperlink"/>
            <w:noProof/>
          </w:rPr>
          <w:t>Availability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9297499" w14:textId="12FC7BBA" w:rsidR="000601C3" w:rsidRDefault="004C3457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9" w:history="1">
        <w:r w:rsidR="000601C3" w:rsidRPr="00365DAD">
          <w:rPr>
            <w:rStyle w:val="Hyperlink"/>
            <w:noProof/>
          </w:rPr>
          <w:t>User Interface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066AE5E1" w14:textId="7B234CD5" w:rsidR="000601C3" w:rsidRDefault="004C3457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0" w:history="1">
        <w:r w:rsidR="000601C3" w:rsidRPr="00365DAD">
          <w:rPr>
            <w:rStyle w:val="Hyperlink"/>
            <w:noProof/>
          </w:rPr>
          <w:t>Security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4E01A97A" w14:textId="77777777" w:rsidR="000601C3" w:rsidRDefault="004C3457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1" w:history="1">
        <w:r w:rsidR="000601C3" w:rsidRPr="00365DAD">
          <w:rPr>
            <w:rStyle w:val="Hyperlink"/>
            <w:noProof/>
          </w:rPr>
          <w:t>7.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Extension Points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0CF84C3" w14:textId="14478569" w:rsidR="000601C3" w:rsidRDefault="004C3457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2" w:history="1">
        <w:r w:rsidR="000601C3" w:rsidRPr="00365DAD">
          <w:rPr>
            <w:rStyle w:val="Hyperlink"/>
            <w:noProof/>
          </w:rPr>
          <w:t>Extension in Alternate Flow  1:</w:t>
        </w:r>
        <w:r w:rsidR="00342563">
          <w:rPr>
            <w:rStyle w:val="Hyperlink"/>
            <w:noProof/>
          </w:rPr>
          <w:t xml:space="preserve">                                                                                                                    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242505B5" w14:textId="16D5D4B4" w:rsidR="000601C3" w:rsidRDefault="004C3457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3" w:history="1">
        <w:r w:rsidR="000601C3" w:rsidRPr="00365DAD">
          <w:rPr>
            <w:rStyle w:val="Hyperlink"/>
            <w:noProof/>
          </w:rPr>
          <w:t>Extension in Alternate Flow  x: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B58B491" w14:textId="244DC2C7" w:rsidR="000601C3" w:rsidRDefault="004C3457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4" w:history="1">
        <w:r w:rsidR="000601C3" w:rsidRPr="00365DAD">
          <w:rPr>
            <w:rStyle w:val="Hyperlink"/>
            <w:noProof/>
          </w:rPr>
          <w:t>8.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Business Rules</w:t>
        </w:r>
        <w:r w:rsidR="00342563">
          <w:rPr>
            <w:rStyle w:val="Hyperlink"/>
            <w:noProof/>
          </w:rPr>
          <w:t xml:space="preserve">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5513E0E9" w14:textId="56360769" w:rsidR="000601C3" w:rsidRDefault="004C3457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5" w:history="1">
        <w:r w:rsidR="000601C3" w:rsidRPr="00365DAD">
          <w:rPr>
            <w:rStyle w:val="Hyperlink"/>
            <w:noProof/>
          </w:rPr>
          <w:t>9.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Diagrams</w:t>
        </w:r>
        <w:r w:rsidR="00342563">
          <w:rPr>
            <w:rStyle w:val="Hyperlink"/>
            <w:noProof/>
          </w:rPr>
          <w:t xml:space="preserve">   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9</w:t>
        </w:r>
        <w:r w:rsidR="000601C3">
          <w:rPr>
            <w:noProof/>
            <w:webHidden/>
          </w:rPr>
          <w:fldChar w:fldCharType="end"/>
        </w:r>
      </w:hyperlink>
    </w:p>
    <w:p w14:paraId="76A83A5C" w14:textId="71C72D0B" w:rsidR="000601C3" w:rsidRDefault="004C3457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6" w:history="1">
        <w:r w:rsidR="000601C3" w:rsidRPr="00365DAD">
          <w:rPr>
            <w:rStyle w:val="Hyperlink"/>
            <w:noProof/>
          </w:rPr>
          <w:t>Use Case Diagram for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9</w:t>
        </w:r>
        <w:r w:rsidR="000601C3">
          <w:rPr>
            <w:noProof/>
            <w:webHidden/>
          </w:rPr>
          <w:fldChar w:fldCharType="end"/>
        </w:r>
      </w:hyperlink>
    </w:p>
    <w:p w14:paraId="2ED3D4F5" w14:textId="67808333" w:rsidR="000601C3" w:rsidRDefault="004C3457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7" w:history="1">
        <w:r w:rsidR="000601C3" w:rsidRPr="00365DAD">
          <w:rPr>
            <w:rStyle w:val="Hyperlink"/>
            <w:noProof/>
          </w:rPr>
          <w:t>10.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Scenarios</w:t>
        </w:r>
        <w:r w:rsidR="00342563">
          <w:rPr>
            <w:rStyle w:val="Hyperlink"/>
            <w:noProof/>
          </w:rPr>
          <w:t xml:space="preserve">                                                                                                                                                </w:t>
        </w:r>
        <w:r w:rsidR="00202535">
          <w:rPr>
            <w:noProof/>
            <w:webHidden/>
          </w:rPr>
          <w:t xml:space="preserve">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F9D864F" w14:textId="483627B9" w:rsidR="000601C3" w:rsidRDefault="004C3457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8" w:history="1">
        <w:r w:rsidR="000601C3" w:rsidRPr="00365DAD">
          <w:rPr>
            <w:rStyle w:val="Hyperlink"/>
            <w:noProof/>
          </w:rPr>
          <w:t>Success Scenarios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29364D3B" w14:textId="609EC922" w:rsidR="000601C3" w:rsidRDefault="004C3457" w:rsidP="00874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9" w:history="1">
        <w:r w:rsidR="000601C3" w:rsidRPr="00365DAD">
          <w:rPr>
            <w:rStyle w:val="Hyperlink"/>
            <w:noProof/>
          </w:rPr>
          <w:t>Failure Scenarios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233DA3AE" w14:textId="469710E4" w:rsidR="000601C3" w:rsidRDefault="004C3457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0" w:history="1">
        <w:r w:rsidR="000601C3" w:rsidRPr="00365DAD">
          <w:rPr>
            <w:rStyle w:val="Hyperlink"/>
            <w:noProof/>
          </w:rPr>
          <w:t>11.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Issues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EBD1C7C" w14:textId="13E42F59" w:rsidR="000601C3" w:rsidRDefault="004C3457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1" w:history="1">
        <w:r w:rsidR="000601C3" w:rsidRPr="00365DAD">
          <w:rPr>
            <w:rStyle w:val="Hyperlink"/>
            <w:noProof/>
          </w:rPr>
          <w:t>12.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UI Specifications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7FA8576" w14:textId="33F930AA" w:rsidR="000601C3" w:rsidRDefault="004C3457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2" w:history="1">
        <w:r w:rsidR="000601C3" w:rsidRPr="00365DAD">
          <w:rPr>
            <w:rStyle w:val="Hyperlink"/>
            <w:noProof/>
          </w:rPr>
          <w:t>13.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Inter System Dependencies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30DEAD20" w14:textId="79CCC099" w:rsidR="000601C3" w:rsidRDefault="004C3457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3" w:history="1">
        <w:r w:rsidR="000601C3" w:rsidRPr="00365DAD">
          <w:rPr>
            <w:rStyle w:val="Hyperlink"/>
            <w:noProof/>
          </w:rPr>
          <w:t>14.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Integration with an already existing System of the &lt;&lt;Customer&gt;&gt;</w:t>
        </w:r>
        <w:r w:rsidR="00342563">
          <w:rPr>
            <w:rStyle w:val="Hyperlink"/>
            <w:noProof/>
          </w:rPr>
          <w:t xml:space="preserve">                                     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69A4735F" w14:textId="3F059B6D" w:rsidR="000601C3" w:rsidRDefault="004C3457" w:rsidP="00874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4" w:history="1">
        <w:r w:rsidR="000601C3" w:rsidRPr="00365DAD">
          <w:rPr>
            <w:rStyle w:val="Hyperlink"/>
            <w:noProof/>
          </w:rPr>
          <w:t>15.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Assumptions</w:t>
        </w:r>
        <w:r w:rsidR="000601C3">
          <w:rPr>
            <w:noProof/>
            <w:webHidden/>
          </w:rPr>
          <w:tab/>
        </w:r>
        <w:r w:rsidR="00342563">
          <w:rPr>
            <w:noProof/>
            <w:webHidden/>
          </w:rPr>
          <w:t xml:space="preserve">                                                                                                                               </w:t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11</w:t>
        </w:r>
        <w:r w:rsidR="000601C3">
          <w:rPr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8745AD">
      <w:r w:rsidRPr="00F42082">
        <w:fldChar w:fldCharType="end"/>
      </w:r>
    </w:p>
    <w:p w14:paraId="74E6C9D8" w14:textId="77777777" w:rsidR="009F5790" w:rsidRPr="009F5790" w:rsidRDefault="009F5790" w:rsidP="008745AD"/>
    <w:p w14:paraId="54DA6AF0" w14:textId="77777777" w:rsidR="009F5790" w:rsidRPr="009F5790" w:rsidRDefault="009F5790" w:rsidP="008745AD"/>
    <w:p w14:paraId="5A45629C" w14:textId="77777777" w:rsidR="009F5790" w:rsidRPr="009F5790" w:rsidRDefault="009F5790" w:rsidP="008745AD"/>
    <w:p w14:paraId="32E4EA51" w14:textId="77777777" w:rsidR="009F5790" w:rsidRPr="009F5790" w:rsidRDefault="009F5790" w:rsidP="008745AD"/>
    <w:p w14:paraId="12FDF1A2" w14:textId="77777777" w:rsidR="009F5790" w:rsidRPr="009F5790" w:rsidRDefault="009F5790" w:rsidP="008745AD"/>
    <w:p w14:paraId="332B7CEA" w14:textId="77777777" w:rsidR="009F5790" w:rsidRPr="009F5790" w:rsidRDefault="009F5790" w:rsidP="008745AD"/>
    <w:p w14:paraId="2663E52A" w14:textId="0A1FA64D" w:rsidR="009F5790" w:rsidRPr="009F5790" w:rsidRDefault="009F5790" w:rsidP="008745AD">
      <w:pPr>
        <w:pStyle w:val="StyleHeading1H1Mainheading1Heading1Heading10Head1h1Sec"/>
      </w:pP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472937912"/>
      <w:r w:rsidRPr="009F5790">
        <w:lastRenderedPageBreak/>
        <w:t xml:space="preserve">Use Case Name: </w:t>
      </w:r>
      <w:bookmarkEnd w:id="1"/>
      <w:bookmarkEnd w:id="2"/>
      <w:bookmarkEnd w:id="3"/>
      <w:bookmarkEnd w:id="4"/>
      <w:r w:rsidR="00D36775">
        <w:t>Login to the Leave</w:t>
      </w:r>
      <w:r w:rsidR="004D06AF" w:rsidRPr="004D06AF">
        <w:t xml:space="preserve"> </w:t>
      </w:r>
      <w:r w:rsidR="00D36775">
        <w:t>Management</w:t>
      </w:r>
      <w:r w:rsidR="004D06AF" w:rsidRPr="004D06AF">
        <w:t xml:space="preserve"> System</w:t>
      </w:r>
      <w:bookmarkEnd w:id="5"/>
      <w:r w:rsidR="0057522F">
        <w:t xml:space="preserve"> </w:t>
      </w:r>
    </w:p>
    <w:p w14:paraId="591A06AB" w14:textId="77777777" w:rsidR="00C84F35" w:rsidRDefault="00C84F35" w:rsidP="008745AD">
      <w:pPr>
        <w:pStyle w:val="BodyText"/>
      </w:pPr>
    </w:p>
    <w:p w14:paraId="3A3F155A" w14:textId="1F07F777" w:rsidR="00C84F35" w:rsidRDefault="009F5790" w:rsidP="008745AD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D36775">
        <w:t>LMS</w:t>
      </w:r>
      <w:r w:rsidR="008620E3">
        <w:t>.UserSignUp</w:t>
      </w:r>
      <w:r w:rsidR="002F2F8C">
        <w:t>_001</w:t>
      </w:r>
    </w:p>
    <w:p w14:paraId="54821FD2" w14:textId="77777777" w:rsidR="00C84F35" w:rsidRDefault="00C84F35" w:rsidP="008745AD">
      <w:pPr>
        <w:pStyle w:val="BodyText"/>
      </w:pPr>
    </w:p>
    <w:p w14:paraId="457BA5FC" w14:textId="1DDE5121" w:rsidR="009F5790" w:rsidRPr="009F5790" w:rsidRDefault="009F5790" w:rsidP="00D21486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="002F2F8C" w:rsidRPr="008E3D20">
        <w:t>This Use Case desc</w:t>
      </w:r>
      <w:r w:rsidR="00D36775">
        <w:t>ribe</w:t>
      </w:r>
      <w:r w:rsidR="00D21486">
        <w:t xml:space="preserve">s the process by which User Sign Up to the Make My Journey Portal for Booking various types of travel tickects  </w:t>
      </w:r>
    </w:p>
    <w:p w14:paraId="339B99C7" w14:textId="77777777" w:rsidR="009F5790" w:rsidRPr="009F5790" w:rsidRDefault="009F5790" w:rsidP="008745AD"/>
    <w:p w14:paraId="736729FA" w14:textId="77777777" w:rsidR="009F5790" w:rsidRPr="009F5790" w:rsidRDefault="009F5790" w:rsidP="008745AD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472937913"/>
      <w:r w:rsidRPr="009F5790">
        <w:t>Actor(s)</w:t>
      </w:r>
      <w:bookmarkEnd w:id="6"/>
      <w:bookmarkEnd w:id="7"/>
      <w:bookmarkEnd w:id="8"/>
      <w:bookmarkEnd w:id="9"/>
      <w:bookmarkEnd w:id="10"/>
    </w:p>
    <w:p w14:paraId="545CFA6E" w14:textId="6DE99128" w:rsidR="009F5790" w:rsidRDefault="00D21486" w:rsidP="008745AD">
      <w:pPr>
        <w:pStyle w:val="ListParagraph"/>
        <w:numPr>
          <w:ilvl w:val="0"/>
          <w:numId w:val="9"/>
        </w:numPr>
      </w:pPr>
      <w:r>
        <w:t>User</w:t>
      </w:r>
    </w:p>
    <w:p w14:paraId="4B67A074" w14:textId="77777777" w:rsidR="00C20FBF" w:rsidRPr="009F5790" w:rsidRDefault="00C20FBF" w:rsidP="008745AD">
      <w:pPr>
        <w:pStyle w:val="ListParagraph"/>
      </w:pPr>
    </w:p>
    <w:p w14:paraId="0EC1C799" w14:textId="77777777" w:rsidR="009F5790" w:rsidRPr="009F5790" w:rsidRDefault="009F5790" w:rsidP="008745AD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472937914"/>
      <w:r w:rsidRPr="009F5790">
        <w:t>Preconditions</w:t>
      </w:r>
      <w:bookmarkEnd w:id="11"/>
      <w:bookmarkEnd w:id="12"/>
      <w:bookmarkEnd w:id="13"/>
      <w:bookmarkEnd w:id="14"/>
      <w:bookmarkEnd w:id="15"/>
    </w:p>
    <w:p w14:paraId="3A8CE008" w14:textId="3890A1E6" w:rsidR="002F2F8C" w:rsidRDefault="002F2F8C" w:rsidP="008745AD">
      <w:pPr>
        <w:pStyle w:val="ListParagraph"/>
        <w:numPr>
          <w:ilvl w:val="0"/>
          <w:numId w:val="10"/>
        </w:numPr>
      </w:pPr>
      <w:r>
        <w:t>U</w:t>
      </w:r>
      <w:r w:rsidRPr="008E3D20">
        <w:t>ser</w:t>
      </w:r>
      <w:r>
        <w:t xml:space="preserve"> has </w:t>
      </w:r>
      <w:r w:rsidR="00D21486">
        <w:t xml:space="preserve">opened </w:t>
      </w:r>
      <w:hyperlink r:id="rId11" w:history="1">
        <w:r w:rsidR="00D21486" w:rsidRPr="00E11492">
          <w:rPr>
            <w:rStyle w:val="Hyperlink"/>
            <w:rFonts w:eastAsiaTheme="majorEastAsia"/>
            <w:b/>
            <w:noProof/>
            <w:lang w:eastAsia="ja-JP"/>
          </w:rPr>
          <w:t>http://www.makemyjourney.co.in</w:t>
        </w:r>
      </w:hyperlink>
      <w:r w:rsidR="00D21486" w:rsidRPr="00E11492">
        <w:rPr>
          <w:b/>
          <w:noProof/>
          <w:lang w:eastAsia="ja-JP"/>
        </w:rPr>
        <w:t xml:space="preserve"> </w:t>
      </w:r>
      <w:r w:rsidR="00D21486" w:rsidRPr="00E11492">
        <w:rPr>
          <w:noProof/>
          <w:lang w:eastAsia="ja-JP"/>
        </w:rPr>
        <w:t xml:space="preserve">link through </w:t>
      </w:r>
      <w:r w:rsidR="00C20C62">
        <w:rPr>
          <w:noProof/>
          <w:lang w:eastAsia="ja-JP"/>
        </w:rPr>
        <w:t xml:space="preserve">a </w:t>
      </w:r>
      <w:r w:rsidR="00D21486" w:rsidRPr="00E11492">
        <w:rPr>
          <w:noProof/>
          <w:lang w:eastAsia="ja-JP"/>
        </w:rPr>
        <w:t>internet</w:t>
      </w:r>
      <w:r w:rsidR="00D21486">
        <w:rPr>
          <w:noProof/>
          <w:lang w:eastAsia="ja-JP"/>
        </w:rPr>
        <w:t xml:space="preserve"> browser.</w:t>
      </w:r>
    </w:p>
    <w:p w14:paraId="1CBFE6D2" w14:textId="5DC80EA4" w:rsidR="00D21486" w:rsidRPr="00E11492" w:rsidRDefault="00D21486" w:rsidP="00D21486">
      <w:pPr>
        <w:numPr>
          <w:ilvl w:val="0"/>
          <w:numId w:val="10"/>
        </w:numPr>
        <w:spacing w:before="120" w:after="120"/>
        <w:rPr>
          <w:noProof/>
          <w:lang w:eastAsia="ja-JP"/>
        </w:rPr>
      </w:pPr>
      <w:r>
        <w:rPr>
          <w:noProof/>
          <w:lang w:eastAsia="ja-JP"/>
        </w:rPr>
        <w:t xml:space="preserve">User has selected </w:t>
      </w:r>
      <w:r w:rsidRPr="00E11492">
        <w:rPr>
          <w:b/>
          <w:noProof/>
          <w:lang w:eastAsia="ja-JP"/>
        </w:rPr>
        <w:t>Sign Up</w:t>
      </w:r>
      <w:r w:rsidRPr="00E11492">
        <w:rPr>
          <w:noProof/>
          <w:lang w:eastAsia="ja-JP"/>
        </w:rPr>
        <w:t xml:space="preserve"> link</w:t>
      </w:r>
      <w:r>
        <w:rPr>
          <w:noProof/>
          <w:lang w:eastAsia="ja-JP"/>
        </w:rPr>
        <w:t xml:space="preserve"> from the Home page</w:t>
      </w:r>
      <w:r w:rsidRPr="00E11492">
        <w:rPr>
          <w:noProof/>
          <w:lang w:eastAsia="ja-JP"/>
        </w:rPr>
        <w:t>.</w:t>
      </w:r>
    </w:p>
    <w:p w14:paraId="719F1129" w14:textId="0C6C79FD" w:rsidR="00D21486" w:rsidRPr="008E3D20" w:rsidRDefault="00C20C62" w:rsidP="008745AD">
      <w:pPr>
        <w:pStyle w:val="ListParagraph"/>
        <w:numPr>
          <w:ilvl w:val="0"/>
          <w:numId w:val="10"/>
        </w:numPr>
      </w:pPr>
      <w:r>
        <w:rPr>
          <w:noProof/>
          <w:lang w:eastAsia="ja-JP"/>
        </w:rPr>
        <w:t>User on clicking on</w:t>
      </w:r>
      <w:r w:rsidR="00D21486" w:rsidRPr="00E11492">
        <w:rPr>
          <w:noProof/>
          <w:lang w:eastAsia="ja-JP"/>
        </w:rPr>
        <w:t xml:space="preserve"> </w:t>
      </w:r>
      <w:r w:rsidR="00D21486" w:rsidRPr="00E11492">
        <w:rPr>
          <w:b/>
          <w:noProof/>
          <w:lang w:eastAsia="ja-JP"/>
        </w:rPr>
        <w:t>Sign Up</w:t>
      </w:r>
      <w:r w:rsidR="00D21486" w:rsidRPr="00E11492">
        <w:rPr>
          <w:noProof/>
          <w:lang w:eastAsia="ja-JP"/>
        </w:rPr>
        <w:t xml:space="preserve"> </w:t>
      </w:r>
      <w:r>
        <w:rPr>
          <w:noProof/>
          <w:lang w:eastAsia="ja-JP"/>
        </w:rPr>
        <w:t xml:space="preserve">link he </w:t>
      </w:r>
      <w:r w:rsidR="00D21486" w:rsidRPr="00E11492">
        <w:rPr>
          <w:noProof/>
          <w:lang w:eastAsia="ja-JP"/>
        </w:rPr>
        <w:t>get</w:t>
      </w:r>
      <w:r>
        <w:rPr>
          <w:noProof/>
          <w:lang w:eastAsia="ja-JP"/>
        </w:rPr>
        <w:t>s navigated to register page &amp; a Sign Up form appears</w:t>
      </w:r>
      <w:r w:rsidR="00D21486" w:rsidRPr="00E11492">
        <w:rPr>
          <w:noProof/>
          <w:lang w:eastAsia="ja-JP"/>
        </w:rPr>
        <w:t>.</w:t>
      </w:r>
    </w:p>
    <w:p w14:paraId="5FFC8CDC" w14:textId="58F7EEB1" w:rsidR="009F5790" w:rsidRPr="009F5790" w:rsidRDefault="009F5790" w:rsidP="008745AD">
      <w:pPr>
        <w:pStyle w:val="BodyText3"/>
      </w:pPr>
    </w:p>
    <w:p w14:paraId="76B4CB6E" w14:textId="77777777" w:rsidR="009F5790" w:rsidRPr="009F5790" w:rsidRDefault="009F5790" w:rsidP="008745AD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472937915"/>
      <w:r w:rsidRPr="009F5790">
        <w:t>Flow of Events</w:t>
      </w:r>
      <w:bookmarkEnd w:id="16"/>
      <w:bookmarkEnd w:id="17"/>
      <w:bookmarkEnd w:id="18"/>
      <w:bookmarkEnd w:id="19"/>
      <w:bookmarkEnd w:id="20"/>
    </w:p>
    <w:p w14:paraId="10ED304D" w14:textId="77777777" w:rsidR="009F5790" w:rsidRPr="001C4D77" w:rsidRDefault="009F5790" w:rsidP="004C40F7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472937916"/>
      <w:r w:rsidRPr="001C4D77">
        <w:t>4.1  Basic Flow</w:t>
      </w:r>
      <w:bookmarkEnd w:id="21"/>
      <w:bookmarkEnd w:id="22"/>
      <w:bookmarkEnd w:id="23"/>
      <w:bookmarkEnd w:id="24"/>
      <w:bookmarkEnd w:id="25"/>
      <w:bookmarkEnd w:id="26"/>
    </w:p>
    <w:p w14:paraId="715FC3E8" w14:textId="7128616D" w:rsidR="003E795D" w:rsidRPr="00913ACC" w:rsidRDefault="00C20C62" w:rsidP="008745AD">
      <w:pPr>
        <w:pStyle w:val="Footer"/>
      </w:pPr>
      <w:r>
        <w:t>Name: Successful Sign Up to the Make My Journey User Registeration Form</w:t>
      </w:r>
      <w:r w:rsidR="0057522F">
        <w:t xml:space="preserve"> an</w:t>
      </w:r>
      <w:r>
        <w:t>d user is able to do a successful Sign Up</w:t>
      </w:r>
      <w:r w:rsidR="0057522F">
        <w:t>.</w:t>
      </w:r>
    </w:p>
    <w:p w14:paraId="01EB9844" w14:textId="77777777" w:rsidR="003E795D" w:rsidRDefault="003E795D" w:rsidP="008745AD"/>
    <w:p w14:paraId="463D1B48" w14:textId="350E9B66" w:rsidR="003E795D" w:rsidRDefault="00C20C62" w:rsidP="008745AD">
      <w:pPr>
        <w:pStyle w:val="ListParagraph"/>
        <w:numPr>
          <w:ilvl w:val="0"/>
          <w:numId w:val="11"/>
        </w:numPr>
      </w:pPr>
      <w:r>
        <w:t xml:space="preserve">User clicks on the Sign up </w:t>
      </w:r>
      <w:r w:rsidR="003E795D" w:rsidRPr="002445D4">
        <w:t xml:space="preserve"> link on the </w:t>
      </w:r>
      <w:r>
        <w:t xml:space="preserve">Make My Journey </w:t>
      </w:r>
      <w:r w:rsidR="003E795D" w:rsidRPr="002445D4">
        <w:t xml:space="preserve"> home page</w:t>
      </w:r>
      <w:r w:rsidR="003E795D">
        <w:t>.</w:t>
      </w:r>
    </w:p>
    <w:p w14:paraId="314C63F0" w14:textId="49749953" w:rsidR="003E795D" w:rsidRDefault="003E795D" w:rsidP="008745AD">
      <w:pPr>
        <w:pStyle w:val="ListParagraph"/>
        <w:numPr>
          <w:ilvl w:val="0"/>
          <w:numId w:val="11"/>
        </w:numPr>
      </w:pPr>
      <w:r>
        <w:t xml:space="preserve">The system displays </w:t>
      </w:r>
      <w:r w:rsidR="00C20C62">
        <w:rPr>
          <w:b/>
        </w:rPr>
        <w:t xml:space="preserve">Make My Journey User Registration Form </w:t>
      </w:r>
      <w:r>
        <w:t xml:space="preserve"> page</w:t>
      </w:r>
    </w:p>
    <w:p w14:paraId="5AA2C34E" w14:textId="77777777" w:rsidR="003E795D" w:rsidRPr="004C3457" w:rsidRDefault="003E795D" w:rsidP="008745AD">
      <w:pPr>
        <w:pStyle w:val="ListParagraph"/>
        <w:numPr>
          <w:ilvl w:val="0"/>
          <w:numId w:val="11"/>
        </w:numPr>
      </w:pPr>
      <w:r>
        <w:t xml:space="preserve">User enters </w:t>
      </w:r>
      <w:r w:rsidRPr="00EA7593">
        <w:rPr>
          <w:b/>
        </w:rPr>
        <w:t>Username</w:t>
      </w:r>
    </w:p>
    <w:p w14:paraId="769780EB" w14:textId="161CC401" w:rsidR="004C3457" w:rsidRDefault="004C3457" w:rsidP="008745AD">
      <w:pPr>
        <w:pStyle w:val="ListParagraph"/>
        <w:numPr>
          <w:ilvl w:val="0"/>
          <w:numId w:val="11"/>
        </w:numPr>
      </w:pPr>
      <w:r>
        <w:t xml:space="preserve">User Clicks on </w:t>
      </w:r>
      <w:r>
        <w:rPr>
          <w:b/>
        </w:rPr>
        <w:t>Check Availabilty</w:t>
      </w:r>
    </w:p>
    <w:p w14:paraId="312B6E5D" w14:textId="251E2D84" w:rsidR="003E795D" w:rsidRPr="00C20C62" w:rsidRDefault="00C20C62" w:rsidP="008745AD">
      <w:pPr>
        <w:pStyle w:val="ListParagraph"/>
        <w:numPr>
          <w:ilvl w:val="0"/>
          <w:numId w:val="11"/>
        </w:numPr>
      </w:pPr>
      <w:r>
        <w:t>User selects</w:t>
      </w:r>
      <w:r w:rsidR="003E795D">
        <w:t xml:space="preserve"> </w:t>
      </w:r>
      <w:r>
        <w:t>a</w:t>
      </w:r>
      <w:r>
        <w:rPr>
          <w:b/>
        </w:rPr>
        <w:t xml:space="preserve"> Security Question.</w:t>
      </w:r>
    </w:p>
    <w:p w14:paraId="4715EC49" w14:textId="77682D73" w:rsidR="00D1512F" w:rsidRDefault="00D1512F" w:rsidP="00D1512F">
      <w:pPr>
        <w:pStyle w:val="ListParagraph"/>
        <w:numPr>
          <w:ilvl w:val="0"/>
          <w:numId w:val="11"/>
        </w:numPr>
      </w:pPr>
      <w:r>
        <w:t xml:space="preserve">User enters his answer in </w:t>
      </w:r>
      <w:r>
        <w:rPr>
          <w:b/>
        </w:rPr>
        <w:t xml:space="preserve"> Your Answer </w:t>
      </w:r>
      <w:r>
        <w:t>field.</w:t>
      </w:r>
    </w:p>
    <w:p w14:paraId="2F168E61" w14:textId="305E62A3" w:rsidR="00D1512F" w:rsidRDefault="00D1512F" w:rsidP="00D1512F">
      <w:pPr>
        <w:pStyle w:val="ListParagraph"/>
        <w:numPr>
          <w:ilvl w:val="0"/>
          <w:numId w:val="11"/>
        </w:numPr>
      </w:pPr>
      <w:r>
        <w:t xml:space="preserve">User enters </w:t>
      </w:r>
      <w:r>
        <w:rPr>
          <w:b/>
        </w:rPr>
        <w:t>First Name.</w:t>
      </w:r>
    </w:p>
    <w:p w14:paraId="0F60DB42" w14:textId="06FE4B2A" w:rsidR="00D1512F" w:rsidRDefault="00D1512F" w:rsidP="00D1512F">
      <w:pPr>
        <w:pStyle w:val="ListParagraph"/>
        <w:numPr>
          <w:ilvl w:val="0"/>
          <w:numId w:val="11"/>
        </w:numPr>
      </w:pPr>
      <w:r>
        <w:t xml:space="preserve">User enters </w:t>
      </w:r>
      <w:r>
        <w:rPr>
          <w:b/>
        </w:rPr>
        <w:t>Last Name.</w:t>
      </w:r>
    </w:p>
    <w:p w14:paraId="11C8396A" w14:textId="709451EE" w:rsidR="00D1512F" w:rsidRDefault="00D1512F" w:rsidP="00D1512F">
      <w:pPr>
        <w:pStyle w:val="ListParagraph"/>
        <w:numPr>
          <w:ilvl w:val="0"/>
          <w:numId w:val="11"/>
        </w:numPr>
      </w:pPr>
      <w:r>
        <w:t xml:space="preserve">User selects </w:t>
      </w:r>
      <w:r>
        <w:rPr>
          <w:b/>
        </w:rPr>
        <w:t>Gender.</w:t>
      </w:r>
    </w:p>
    <w:p w14:paraId="494F4118" w14:textId="05EC6221" w:rsidR="00D1512F" w:rsidRDefault="00D1512F" w:rsidP="00D1512F">
      <w:pPr>
        <w:pStyle w:val="ListParagraph"/>
        <w:numPr>
          <w:ilvl w:val="0"/>
          <w:numId w:val="11"/>
        </w:numPr>
      </w:pPr>
      <w:r>
        <w:t xml:space="preserve">User enters </w:t>
      </w:r>
      <w:r>
        <w:rPr>
          <w:b/>
        </w:rPr>
        <w:t>Date of Birth.</w:t>
      </w:r>
    </w:p>
    <w:p w14:paraId="0081084B" w14:textId="594E9A83" w:rsidR="00D1512F" w:rsidRDefault="00D1512F" w:rsidP="00D1512F">
      <w:pPr>
        <w:pStyle w:val="ListParagraph"/>
        <w:numPr>
          <w:ilvl w:val="0"/>
          <w:numId w:val="11"/>
        </w:numPr>
      </w:pPr>
      <w:r>
        <w:t xml:space="preserve">User enters </w:t>
      </w:r>
      <w:r>
        <w:rPr>
          <w:b/>
        </w:rPr>
        <w:t>Email ID.</w:t>
      </w:r>
    </w:p>
    <w:p w14:paraId="3E468D3E" w14:textId="5D4D59F1" w:rsidR="00C20C62" w:rsidRDefault="00D1512F" w:rsidP="00D1512F">
      <w:pPr>
        <w:pStyle w:val="ListParagraph"/>
        <w:numPr>
          <w:ilvl w:val="0"/>
          <w:numId w:val="11"/>
        </w:numPr>
      </w:pPr>
      <w:r>
        <w:t xml:space="preserve">User enters </w:t>
      </w:r>
      <w:r>
        <w:rPr>
          <w:b/>
        </w:rPr>
        <w:t>Mobile No</w:t>
      </w:r>
    </w:p>
    <w:p w14:paraId="6A35B642" w14:textId="29D2387C" w:rsidR="003E795D" w:rsidRDefault="003E795D" w:rsidP="008745AD">
      <w:pPr>
        <w:pStyle w:val="ListParagraph"/>
        <w:numPr>
          <w:ilvl w:val="0"/>
          <w:numId w:val="11"/>
        </w:numPr>
      </w:pPr>
      <w:r>
        <w:t xml:space="preserve">User clicks on the </w:t>
      </w:r>
      <w:r w:rsidR="00D1512F">
        <w:rPr>
          <w:b/>
        </w:rPr>
        <w:t>Submit</w:t>
      </w:r>
      <w:r>
        <w:t xml:space="preserve"> button</w:t>
      </w:r>
      <w:r w:rsidR="00D1512F">
        <w:t>.</w:t>
      </w:r>
    </w:p>
    <w:p w14:paraId="299DDEF7" w14:textId="552913D8" w:rsidR="003E795D" w:rsidRPr="00B22A32" w:rsidRDefault="003E795D" w:rsidP="008745AD">
      <w:pPr>
        <w:pStyle w:val="ListParagraph"/>
        <w:numPr>
          <w:ilvl w:val="0"/>
          <w:numId w:val="11"/>
        </w:numPr>
      </w:pPr>
      <w:r>
        <w:t xml:space="preserve">The system validates </w:t>
      </w:r>
      <w:r w:rsidR="00D1512F">
        <w:rPr>
          <w:b/>
        </w:rPr>
        <w:t>Username, First Name, Last Name and all the mandatory fields.</w:t>
      </w:r>
    </w:p>
    <w:p w14:paraId="68BAECA1" w14:textId="4BFF760C" w:rsidR="00D1512F" w:rsidRDefault="00D1512F" w:rsidP="00D1512F">
      <w:pPr>
        <w:numPr>
          <w:ilvl w:val="0"/>
          <w:numId w:val="11"/>
        </w:numPr>
        <w:spacing w:before="120" w:after="120"/>
        <w:rPr>
          <w:noProof/>
          <w:lang w:eastAsia="ja-JP"/>
        </w:rPr>
      </w:pPr>
      <w:r>
        <w:rPr>
          <w:noProof/>
          <w:lang w:eastAsia="ja-JP"/>
        </w:rPr>
        <w:lastRenderedPageBreak/>
        <w:t>The system generates a message window  to re-confirm user’s</w:t>
      </w:r>
      <w:r w:rsidRPr="00E11492">
        <w:rPr>
          <w:noProof/>
          <w:lang w:eastAsia="ja-JP"/>
        </w:rPr>
        <w:t xml:space="preserve"> </w:t>
      </w:r>
      <w:r w:rsidRPr="00D1512F">
        <w:rPr>
          <w:b/>
          <w:noProof/>
          <w:lang w:eastAsia="ja-JP"/>
        </w:rPr>
        <w:t>email id</w:t>
      </w:r>
      <w:r w:rsidRPr="00E11492">
        <w:rPr>
          <w:noProof/>
          <w:lang w:eastAsia="ja-JP"/>
        </w:rPr>
        <w:t xml:space="preserve"> and </w:t>
      </w:r>
      <w:r w:rsidRPr="00D1512F">
        <w:rPr>
          <w:b/>
          <w:noProof/>
          <w:lang w:eastAsia="ja-JP"/>
        </w:rPr>
        <w:t>mobile no</w:t>
      </w:r>
      <w:r w:rsidRPr="00E11492">
        <w:rPr>
          <w:noProof/>
          <w:lang w:eastAsia="ja-JP"/>
        </w:rPr>
        <w:t xml:space="preserve">. </w:t>
      </w:r>
    </w:p>
    <w:p w14:paraId="2A946CB7" w14:textId="32369A55" w:rsidR="00D1512F" w:rsidRPr="00E11492" w:rsidRDefault="00D1512F" w:rsidP="00D1512F">
      <w:pPr>
        <w:numPr>
          <w:ilvl w:val="0"/>
          <w:numId w:val="11"/>
        </w:numPr>
        <w:spacing w:before="120" w:after="120"/>
        <w:rPr>
          <w:noProof/>
          <w:lang w:eastAsia="ja-JP"/>
        </w:rPr>
      </w:pPr>
      <w:r>
        <w:rPr>
          <w:noProof/>
          <w:lang w:eastAsia="ja-JP"/>
        </w:rPr>
        <w:t>User c</w:t>
      </w:r>
      <w:r w:rsidRPr="00E11492">
        <w:rPr>
          <w:noProof/>
          <w:lang w:eastAsia="ja-JP"/>
        </w:rPr>
        <w:t>heck</w:t>
      </w:r>
      <w:r>
        <w:rPr>
          <w:noProof/>
          <w:lang w:eastAsia="ja-JP"/>
        </w:rPr>
        <w:t>s</w:t>
      </w:r>
      <w:r w:rsidRPr="00E11492">
        <w:rPr>
          <w:noProof/>
          <w:lang w:eastAsia="ja-JP"/>
        </w:rPr>
        <w:t xml:space="preserve"> </w:t>
      </w:r>
      <w:r w:rsidRPr="00D1512F">
        <w:rPr>
          <w:b/>
          <w:noProof/>
          <w:lang w:eastAsia="ja-JP"/>
        </w:rPr>
        <w:t>email id</w:t>
      </w:r>
      <w:r w:rsidRPr="00E11492">
        <w:rPr>
          <w:noProof/>
          <w:lang w:eastAsia="ja-JP"/>
        </w:rPr>
        <w:t xml:space="preserve"> and </w:t>
      </w:r>
      <w:r w:rsidRPr="00D1512F">
        <w:rPr>
          <w:b/>
          <w:noProof/>
          <w:lang w:eastAsia="ja-JP"/>
        </w:rPr>
        <w:t>mobile no</w:t>
      </w:r>
      <w:r w:rsidRPr="00E11492">
        <w:rPr>
          <w:noProof/>
          <w:lang w:eastAsia="ja-JP"/>
        </w:rPr>
        <w:t>. and click</w:t>
      </w:r>
      <w:r>
        <w:rPr>
          <w:noProof/>
          <w:lang w:eastAsia="ja-JP"/>
        </w:rPr>
        <w:t>s</w:t>
      </w:r>
      <w:r w:rsidRPr="00E11492">
        <w:rPr>
          <w:noProof/>
          <w:lang w:eastAsia="ja-JP"/>
        </w:rPr>
        <w:t xml:space="preserve"> on </w:t>
      </w:r>
      <w:r w:rsidRPr="00E11492">
        <w:rPr>
          <w:b/>
          <w:noProof/>
          <w:lang w:eastAsia="ja-JP"/>
        </w:rPr>
        <w:t>“Ok”</w:t>
      </w:r>
      <w:r w:rsidRPr="00E11492">
        <w:rPr>
          <w:noProof/>
          <w:lang w:eastAsia="ja-JP"/>
        </w:rPr>
        <w:t>.</w:t>
      </w:r>
    </w:p>
    <w:p w14:paraId="5A567645" w14:textId="54544AF8" w:rsidR="004C3457" w:rsidRDefault="004C3457" w:rsidP="004C3457">
      <w:pPr>
        <w:numPr>
          <w:ilvl w:val="0"/>
          <w:numId w:val="11"/>
        </w:numPr>
        <w:spacing w:before="120" w:after="120"/>
        <w:rPr>
          <w:noProof/>
          <w:lang w:eastAsia="ja-JP"/>
        </w:rPr>
      </w:pPr>
      <w:r>
        <w:rPr>
          <w:noProof/>
          <w:lang w:eastAsia="ja-JP"/>
        </w:rPr>
        <w:t xml:space="preserve">The system generates a message window  with </w:t>
      </w:r>
      <w:r w:rsidRPr="00E11492">
        <w:rPr>
          <w:noProof/>
          <w:lang w:eastAsia="ja-JP"/>
        </w:rPr>
        <w:t xml:space="preserve">the </w:t>
      </w:r>
      <w:r w:rsidRPr="00E11492">
        <w:rPr>
          <w:b/>
          <w:noProof/>
          <w:lang w:eastAsia="ja-JP"/>
        </w:rPr>
        <w:t>“Thank you”</w:t>
      </w:r>
      <w:r>
        <w:rPr>
          <w:noProof/>
          <w:lang w:eastAsia="ja-JP"/>
        </w:rPr>
        <w:t xml:space="preserve"> message confirming the user’s</w:t>
      </w:r>
      <w:r w:rsidRPr="00E11492">
        <w:rPr>
          <w:noProof/>
          <w:lang w:eastAsia="ja-JP"/>
        </w:rPr>
        <w:t xml:space="preserve"> registration. </w:t>
      </w:r>
    </w:p>
    <w:p w14:paraId="078DBFF3" w14:textId="40CCF9F0" w:rsidR="009F5790" w:rsidRPr="009F5790" w:rsidRDefault="009F5790" w:rsidP="004C40F7">
      <w:pPr>
        <w:pStyle w:val="StyleHeading2Sub-headingH2ChapterNumberAppendixLetterchnh"/>
        <w:numPr>
          <w:ilvl w:val="1"/>
          <w:numId w:val="8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bookmarkStart w:id="34" w:name="_Toc472937917"/>
      <w:r w:rsidRPr="009F5790"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14:paraId="6D3C21E4" w14:textId="42B45DBC" w:rsidR="0057522F" w:rsidRDefault="009F5790" w:rsidP="004C40F7">
      <w:pPr>
        <w:pStyle w:val="StyleHeading2Sub-headingH2ChapterNumberAppendixLetterchnh"/>
        <w:numPr>
          <w:ilvl w:val="2"/>
          <w:numId w:val="8"/>
        </w:numPr>
      </w:pPr>
      <w:bookmarkStart w:id="35" w:name="_Toc165439508"/>
      <w:bookmarkStart w:id="36" w:name="_Toc186019617"/>
      <w:bookmarkStart w:id="37" w:name="_Toc216505521"/>
      <w:bookmarkStart w:id="38" w:name="_Toc472937918"/>
      <w:bookmarkStart w:id="39" w:name="_Toc141844800"/>
      <w:bookmarkStart w:id="40" w:name="_Toc143500967"/>
      <w:bookmarkStart w:id="41" w:name="_Toc144299918"/>
      <w:bookmarkStart w:id="42" w:name="_Toc145125005"/>
      <w:r w:rsidRPr="009F5790">
        <w:t>Alternate Flow 1</w:t>
      </w:r>
      <w:bookmarkEnd w:id="35"/>
      <w:bookmarkEnd w:id="36"/>
      <w:bookmarkEnd w:id="37"/>
      <w:r w:rsidR="00FD5844">
        <w:t>:</w:t>
      </w:r>
    </w:p>
    <w:p w14:paraId="1500B5CB" w14:textId="4086A94D" w:rsidR="009F5790" w:rsidRPr="0057522F" w:rsidRDefault="0057522F" w:rsidP="004C40F7">
      <w:pPr>
        <w:pStyle w:val="StyleHeading2Sub-headingH2ChapterNumberAppendixLetterchnh"/>
        <w:rPr>
          <w:szCs w:val="22"/>
        </w:rPr>
      </w:pPr>
      <w:r>
        <w:t>Name:</w:t>
      </w:r>
      <w:r w:rsidR="00FD5844">
        <w:t xml:space="preserve"> </w:t>
      </w:r>
      <w:r w:rsidR="00BB51C9" w:rsidRPr="008745AD">
        <w:t xml:space="preserve">successful </w:t>
      </w:r>
      <w:r w:rsidR="004C3457">
        <w:t xml:space="preserve">Sign Up to Make My Journey User Registeration Form </w:t>
      </w:r>
      <w:bookmarkEnd w:id="38"/>
      <w:r w:rsidR="004C3457">
        <w:t xml:space="preserve"> after rejecting the USername entered by the User </w:t>
      </w:r>
      <w:r w:rsidRPr="008745AD">
        <w:rPr>
          <w:szCs w:val="22"/>
        </w:rPr>
        <w:t>AN</w:t>
      </w:r>
      <w:r w:rsidR="004C3457">
        <w:rPr>
          <w:szCs w:val="22"/>
        </w:rPr>
        <w:t>D USER Successfully Signs Up.</w:t>
      </w:r>
    </w:p>
    <w:p w14:paraId="574AE385" w14:textId="77777777" w:rsidR="009F5790" w:rsidRPr="009F5790" w:rsidRDefault="009F5790" w:rsidP="008745AD"/>
    <w:bookmarkEnd w:id="39"/>
    <w:bookmarkEnd w:id="40"/>
    <w:bookmarkEnd w:id="41"/>
    <w:bookmarkEnd w:id="42"/>
    <w:p w14:paraId="7F3EEC89" w14:textId="50B9A2BD" w:rsidR="00871582" w:rsidRDefault="00871582" w:rsidP="008745AD">
      <w:pPr>
        <w:pStyle w:val="ListParagraph"/>
        <w:numPr>
          <w:ilvl w:val="0"/>
          <w:numId w:val="12"/>
        </w:numPr>
      </w:pPr>
      <w:r w:rsidRPr="002445D4">
        <w:t xml:space="preserve">User clicks on the </w:t>
      </w:r>
      <w:r w:rsidR="004C3457">
        <w:rPr>
          <w:b/>
        </w:rPr>
        <w:t>Sign Up</w:t>
      </w:r>
      <w:r w:rsidRPr="002445D4">
        <w:t xml:space="preserve"> link on the </w:t>
      </w:r>
      <w:r w:rsidR="004C3457">
        <w:t>Make My Journey</w:t>
      </w:r>
      <w:r>
        <w:t xml:space="preserve"> home page</w:t>
      </w:r>
    </w:p>
    <w:p w14:paraId="2C0550F0" w14:textId="609E3DB0" w:rsidR="00871582" w:rsidRDefault="00871582" w:rsidP="008745AD">
      <w:pPr>
        <w:pStyle w:val="ListParagraph"/>
        <w:numPr>
          <w:ilvl w:val="0"/>
          <w:numId w:val="12"/>
        </w:numPr>
      </w:pPr>
      <w:r>
        <w:t xml:space="preserve">The system displays </w:t>
      </w:r>
      <w:r w:rsidR="004C3457" w:rsidRPr="004C3457">
        <w:rPr>
          <w:b/>
        </w:rPr>
        <w:t>Make My Journey User Registeration Form</w:t>
      </w:r>
      <w:r>
        <w:t xml:space="preserve"> page</w:t>
      </w:r>
    </w:p>
    <w:p w14:paraId="62FEC2C1" w14:textId="3B25DD29" w:rsidR="00871582" w:rsidRPr="004C3457" w:rsidRDefault="00871582" w:rsidP="008745AD">
      <w:pPr>
        <w:pStyle w:val="ListParagraph"/>
        <w:numPr>
          <w:ilvl w:val="0"/>
          <w:numId w:val="12"/>
        </w:numPr>
      </w:pPr>
      <w:r>
        <w:t xml:space="preserve">User enters </w:t>
      </w:r>
      <w:r w:rsidRPr="004C3457">
        <w:rPr>
          <w:b/>
        </w:rPr>
        <w:t>Username</w:t>
      </w:r>
      <w:r w:rsidR="004C3457">
        <w:rPr>
          <w:b/>
        </w:rPr>
        <w:t>.</w:t>
      </w:r>
    </w:p>
    <w:p w14:paraId="25F14D3F" w14:textId="07B1DFB3" w:rsidR="004C3457" w:rsidRDefault="004C3457" w:rsidP="004C3457">
      <w:pPr>
        <w:pStyle w:val="ListParagraph"/>
        <w:numPr>
          <w:ilvl w:val="0"/>
          <w:numId w:val="12"/>
        </w:numPr>
      </w:pPr>
      <w:r>
        <w:t xml:space="preserve">User Clicks on </w:t>
      </w:r>
      <w:r>
        <w:rPr>
          <w:b/>
        </w:rPr>
        <w:t>Check Availabilty</w:t>
      </w:r>
      <w:r w:rsidR="002C2491">
        <w:rPr>
          <w:b/>
        </w:rPr>
        <w:t>.</w:t>
      </w:r>
    </w:p>
    <w:p w14:paraId="0919BAF4" w14:textId="6250EA73" w:rsidR="004C3457" w:rsidRPr="002C2491" w:rsidRDefault="002C2491" w:rsidP="008745AD">
      <w:pPr>
        <w:pStyle w:val="ListParagraph"/>
        <w:numPr>
          <w:ilvl w:val="0"/>
          <w:numId w:val="12"/>
        </w:numPr>
      </w:pPr>
      <w:r>
        <w:rPr>
          <w:noProof/>
          <w:lang w:eastAsia="ja-JP"/>
        </w:rPr>
        <w:t>The system generates a message window</w:t>
      </w:r>
      <w:r>
        <w:rPr>
          <w:noProof/>
          <w:lang w:eastAsia="ja-JP"/>
        </w:rPr>
        <w:t xml:space="preserve"> </w:t>
      </w:r>
      <w:r w:rsidRPr="00E11492">
        <w:rPr>
          <w:noProof/>
          <w:lang w:eastAsia="ja-JP"/>
        </w:rPr>
        <w:t xml:space="preserve">saying </w:t>
      </w:r>
      <w:r w:rsidRPr="00E11492">
        <w:rPr>
          <w:b/>
          <w:noProof/>
          <w:lang w:eastAsia="ja-JP"/>
        </w:rPr>
        <w:t>“User already Registered...Please choose a different User Name</w:t>
      </w:r>
      <w:r>
        <w:rPr>
          <w:b/>
          <w:noProof/>
          <w:lang w:eastAsia="ja-JP"/>
        </w:rPr>
        <w:t>”</w:t>
      </w:r>
    </w:p>
    <w:p w14:paraId="31FAFF86" w14:textId="77777777" w:rsidR="002C2491" w:rsidRDefault="002C2491" w:rsidP="002C2491">
      <w:pPr>
        <w:pStyle w:val="ListParagraph"/>
        <w:numPr>
          <w:ilvl w:val="0"/>
          <w:numId w:val="12"/>
        </w:numPr>
      </w:pPr>
      <w:r>
        <w:t>The step 3 of Basic flow is followed.</w:t>
      </w:r>
    </w:p>
    <w:p w14:paraId="553F2DB8" w14:textId="77777777" w:rsidR="002C2491" w:rsidRDefault="002C2491" w:rsidP="002C2491">
      <w:pPr>
        <w:pStyle w:val="ListParagraph"/>
      </w:pPr>
    </w:p>
    <w:p w14:paraId="58C0D3DC" w14:textId="77777777" w:rsidR="009F5790" w:rsidRPr="009F5790" w:rsidRDefault="009F5790" w:rsidP="008745AD"/>
    <w:p w14:paraId="48D586D8" w14:textId="77777777" w:rsidR="00580324" w:rsidRDefault="00580324" w:rsidP="008745AD">
      <w:bookmarkStart w:id="43" w:name="_Toc144299927"/>
    </w:p>
    <w:p w14:paraId="017CC480" w14:textId="2C6370CF" w:rsidR="00580324" w:rsidRDefault="00580324" w:rsidP="004C40F7">
      <w:pPr>
        <w:pStyle w:val="StyleHeading2Sub-headingH2ChapterNumberAppendixLetterchnh"/>
        <w:numPr>
          <w:ilvl w:val="2"/>
          <w:numId w:val="8"/>
        </w:numPr>
      </w:pPr>
      <w:r>
        <w:t>Al</w:t>
      </w:r>
      <w:r w:rsidR="001C2D96">
        <w:t xml:space="preserve">ternate Flow 2 </w:t>
      </w:r>
      <w:r>
        <w:t xml:space="preserve">: </w:t>
      </w:r>
    </w:p>
    <w:p w14:paraId="2A8B1381" w14:textId="336BFF14" w:rsidR="00580324" w:rsidRDefault="002C2491" w:rsidP="004C40F7">
      <w:pPr>
        <w:pStyle w:val="StyleHeading2Sub-headingH2ChapterNumberAppendixLetterchnh"/>
      </w:pPr>
      <w:r>
        <w:t xml:space="preserve">Name: Login to the </w:t>
      </w:r>
      <w:r w:rsidRPr="004C3457">
        <w:t>Make My Journey User Registeration Form</w:t>
      </w:r>
      <w:r w:rsidR="00580324">
        <w:t xml:space="preserve"> </w:t>
      </w:r>
      <w:r>
        <w:t xml:space="preserve">and Submits </w:t>
      </w:r>
      <w:r w:rsidR="00580324">
        <w:t xml:space="preserve"> and fill correct details second time</w:t>
      </w:r>
    </w:p>
    <w:p w14:paraId="7E561DDF" w14:textId="286CC653" w:rsidR="00580324" w:rsidRPr="0057522F" w:rsidRDefault="00580324" w:rsidP="008745AD">
      <w:pPr>
        <w:pStyle w:val="ListParagraph"/>
      </w:pPr>
    </w:p>
    <w:p w14:paraId="0E98177A" w14:textId="77777777" w:rsidR="002C2491" w:rsidRDefault="002C2491" w:rsidP="002C2491">
      <w:pPr>
        <w:pStyle w:val="ListParagraph"/>
        <w:numPr>
          <w:ilvl w:val="0"/>
          <w:numId w:val="27"/>
        </w:numPr>
      </w:pPr>
      <w:r w:rsidRPr="002445D4">
        <w:t xml:space="preserve">User clicks on the </w:t>
      </w:r>
      <w:r>
        <w:rPr>
          <w:b/>
        </w:rPr>
        <w:t>Sign Up</w:t>
      </w:r>
      <w:r w:rsidRPr="002445D4">
        <w:t xml:space="preserve"> link on the </w:t>
      </w:r>
      <w:r>
        <w:t>Make My Journey home page</w:t>
      </w:r>
    </w:p>
    <w:p w14:paraId="7BC95D03" w14:textId="77777777" w:rsidR="002C2491" w:rsidRDefault="002C2491" w:rsidP="002C2491">
      <w:pPr>
        <w:pStyle w:val="ListParagraph"/>
        <w:numPr>
          <w:ilvl w:val="0"/>
          <w:numId w:val="27"/>
        </w:numPr>
      </w:pPr>
      <w:r>
        <w:t xml:space="preserve">The system displays </w:t>
      </w:r>
      <w:r w:rsidRPr="004C3457">
        <w:rPr>
          <w:b/>
        </w:rPr>
        <w:t>Make My Journey User Registeration Form</w:t>
      </w:r>
      <w:r>
        <w:t xml:space="preserve"> page</w:t>
      </w:r>
    </w:p>
    <w:p w14:paraId="594D8946" w14:textId="7702370B" w:rsidR="002C2491" w:rsidRDefault="002C2491" w:rsidP="002C2491">
      <w:pPr>
        <w:pStyle w:val="ListParagraph"/>
        <w:numPr>
          <w:ilvl w:val="0"/>
          <w:numId w:val="27"/>
        </w:numPr>
      </w:pPr>
      <w:r>
        <w:t xml:space="preserve">User enters </w:t>
      </w:r>
      <w:r w:rsidRPr="004C3457">
        <w:rPr>
          <w:b/>
        </w:rPr>
        <w:t>Username</w:t>
      </w:r>
      <w:r>
        <w:rPr>
          <w:b/>
        </w:rPr>
        <w:t>.</w:t>
      </w:r>
    </w:p>
    <w:p w14:paraId="6D678720" w14:textId="77777777" w:rsidR="002C2491" w:rsidRDefault="002C2491" w:rsidP="002C2491">
      <w:pPr>
        <w:pStyle w:val="ListParagraph"/>
        <w:numPr>
          <w:ilvl w:val="0"/>
          <w:numId w:val="27"/>
        </w:numPr>
      </w:pPr>
      <w:r>
        <w:t xml:space="preserve">User clicks on the Sign up </w:t>
      </w:r>
      <w:r w:rsidRPr="002445D4">
        <w:t xml:space="preserve"> link on the </w:t>
      </w:r>
      <w:r>
        <w:t xml:space="preserve">Make My Journey </w:t>
      </w:r>
      <w:r w:rsidRPr="002445D4">
        <w:t xml:space="preserve"> home page</w:t>
      </w:r>
      <w:r>
        <w:t>.</w:t>
      </w:r>
    </w:p>
    <w:p w14:paraId="37B7D04F" w14:textId="77777777" w:rsidR="002C2491" w:rsidRDefault="002C2491" w:rsidP="002C2491">
      <w:pPr>
        <w:pStyle w:val="ListParagraph"/>
        <w:numPr>
          <w:ilvl w:val="0"/>
          <w:numId w:val="27"/>
        </w:numPr>
      </w:pPr>
      <w:r>
        <w:t xml:space="preserve">The system displays </w:t>
      </w:r>
      <w:r>
        <w:rPr>
          <w:b/>
        </w:rPr>
        <w:t xml:space="preserve">Make My Journey User Registration Form </w:t>
      </w:r>
      <w:r>
        <w:t xml:space="preserve"> page</w:t>
      </w:r>
    </w:p>
    <w:p w14:paraId="21BF3FF1" w14:textId="77777777" w:rsidR="002C2491" w:rsidRPr="004C3457" w:rsidRDefault="002C2491" w:rsidP="002C2491">
      <w:pPr>
        <w:pStyle w:val="ListParagraph"/>
        <w:numPr>
          <w:ilvl w:val="0"/>
          <w:numId w:val="27"/>
        </w:numPr>
      </w:pPr>
      <w:r>
        <w:t xml:space="preserve">User enters </w:t>
      </w:r>
      <w:r w:rsidRPr="00EA7593">
        <w:rPr>
          <w:b/>
        </w:rPr>
        <w:t>Username</w:t>
      </w:r>
    </w:p>
    <w:p w14:paraId="4104C0D7" w14:textId="77777777" w:rsidR="002C2491" w:rsidRDefault="002C2491" w:rsidP="002C2491">
      <w:pPr>
        <w:pStyle w:val="ListParagraph"/>
        <w:numPr>
          <w:ilvl w:val="0"/>
          <w:numId w:val="27"/>
        </w:numPr>
      </w:pPr>
      <w:r>
        <w:t xml:space="preserve">User Clicks on </w:t>
      </w:r>
      <w:r>
        <w:rPr>
          <w:b/>
        </w:rPr>
        <w:t>Check Availabilty</w:t>
      </w:r>
    </w:p>
    <w:p w14:paraId="6E66CC19" w14:textId="77777777" w:rsidR="002C2491" w:rsidRPr="00C20C62" w:rsidRDefault="002C2491" w:rsidP="002C2491">
      <w:pPr>
        <w:pStyle w:val="ListParagraph"/>
        <w:numPr>
          <w:ilvl w:val="0"/>
          <w:numId w:val="27"/>
        </w:numPr>
      </w:pPr>
      <w:r>
        <w:t>User selects a</w:t>
      </w:r>
      <w:r>
        <w:rPr>
          <w:b/>
        </w:rPr>
        <w:t xml:space="preserve"> Security Question.</w:t>
      </w:r>
    </w:p>
    <w:p w14:paraId="78B0CCAC" w14:textId="2F620A3B" w:rsidR="002C2491" w:rsidRDefault="002C2491" w:rsidP="002C2491">
      <w:pPr>
        <w:pStyle w:val="ListParagraph"/>
        <w:numPr>
          <w:ilvl w:val="0"/>
          <w:numId w:val="27"/>
        </w:numPr>
      </w:pPr>
      <w:r>
        <w:t>User forgets to enter</w:t>
      </w:r>
      <w:r>
        <w:t xml:space="preserve"> his answer in </w:t>
      </w:r>
      <w:r>
        <w:rPr>
          <w:b/>
        </w:rPr>
        <w:t xml:space="preserve"> Your Answer </w:t>
      </w:r>
      <w:r>
        <w:t>field.</w:t>
      </w:r>
    </w:p>
    <w:p w14:paraId="31A8CA69" w14:textId="77777777" w:rsidR="002C2491" w:rsidRDefault="002C2491" w:rsidP="002C2491">
      <w:pPr>
        <w:pStyle w:val="ListParagraph"/>
        <w:numPr>
          <w:ilvl w:val="0"/>
          <w:numId w:val="27"/>
        </w:numPr>
      </w:pPr>
      <w:r>
        <w:t xml:space="preserve">User enters </w:t>
      </w:r>
      <w:r>
        <w:rPr>
          <w:b/>
        </w:rPr>
        <w:t>First Name.</w:t>
      </w:r>
    </w:p>
    <w:p w14:paraId="3369F596" w14:textId="77777777" w:rsidR="002C2491" w:rsidRDefault="002C2491" w:rsidP="002C2491">
      <w:pPr>
        <w:pStyle w:val="ListParagraph"/>
        <w:numPr>
          <w:ilvl w:val="0"/>
          <w:numId w:val="27"/>
        </w:numPr>
      </w:pPr>
      <w:r>
        <w:t xml:space="preserve">User enters </w:t>
      </w:r>
      <w:r>
        <w:rPr>
          <w:b/>
        </w:rPr>
        <w:t>Last Name.</w:t>
      </w:r>
    </w:p>
    <w:p w14:paraId="02FF545C" w14:textId="77777777" w:rsidR="002C2491" w:rsidRDefault="002C2491" w:rsidP="002C2491">
      <w:pPr>
        <w:pStyle w:val="ListParagraph"/>
        <w:numPr>
          <w:ilvl w:val="0"/>
          <w:numId w:val="27"/>
        </w:numPr>
      </w:pPr>
      <w:r>
        <w:t xml:space="preserve">User selects </w:t>
      </w:r>
      <w:r>
        <w:rPr>
          <w:b/>
        </w:rPr>
        <w:t>Gender.</w:t>
      </w:r>
    </w:p>
    <w:p w14:paraId="1854113C" w14:textId="77777777" w:rsidR="002C2491" w:rsidRDefault="002C2491" w:rsidP="002C2491">
      <w:pPr>
        <w:pStyle w:val="ListParagraph"/>
        <w:numPr>
          <w:ilvl w:val="0"/>
          <w:numId w:val="27"/>
        </w:numPr>
      </w:pPr>
      <w:r>
        <w:t xml:space="preserve">User enters </w:t>
      </w:r>
      <w:r>
        <w:rPr>
          <w:b/>
        </w:rPr>
        <w:t>Date of Birth.</w:t>
      </w:r>
    </w:p>
    <w:p w14:paraId="6C25ED09" w14:textId="77777777" w:rsidR="002C2491" w:rsidRDefault="002C2491" w:rsidP="002C2491">
      <w:pPr>
        <w:pStyle w:val="ListParagraph"/>
        <w:numPr>
          <w:ilvl w:val="0"/>
          <w:numId w:val="27"/>
        </w:numPr>
      </w:pPr>
      <w:r>
        <w:t xml:space="preserve">User enters </w:t>
      </w:r>
      <w:r>
        <w:rPr>
          <w:b/>
        </w:rPr>
        <w:t>Email ID.</w:t>
      </w:r>
    </w:p>
    <w:p w14:paraId="060352A2" w14:textId="55668710" w:rsidR="002C2491" w:rsidRDefault="002C2491" w:rsidP="002C2491">
      <w:pPr>
        <w:pStyle w:val="ListParagraph"/>
        <w:numPr>
          <w:ilvl w:val="0"/>
          <w:numId w:val="27"/>
        </w:numPr>
      </w:pPr>
      <w:r>
        <w:t>User forgets to enter</w:t>
      </w:r>
      <w:r>
        <w:t xml:space="preserve"> </w:t>
      </w:r>
      <w:r>
        <w:rPr>
          <w:b/>
        </w:rPr>
        <w:t>Mobile No</w:t>
      </w:r>
    </w:p>
    <w:p w14:paraId="4885B4BE" w14:textId="77777777" w:rsidR="002C2491" w:rsidRDefault="002C2491" w:rsidP="002C2491">
      <w:pPr>
        <w:pStyle w:val="ListParagraph"/>
        <w:numPr>
          <w:ilvl w:val="0"/>
          <w:numId w:val="27"/>
        </w:numPr>
      </w:pPr>
      <w:r>
        <w:t xml:space="preserve">User clicks on the </w:t>
      </w:r>
      <w:r>
        <w:rPr>
          <w:b/>
        </w:rPr>
        <w:t>Submit</w:t>
      </w:r>
      <w:r>
        <w:t xml:space="preserve"> button.</w:t>
      </w:r>
    </w:p>
    <w:p w14:paraId="4C73B716" w14:textId="77777777" w:rsidR="002C2491" w:rsidRPr="00B22A32" w:rsidRDefault="002C2491" w:rsidP="002C2491">
      <w:pPr>
        <w:pStyle w:val="ListParagraph"/>
        <w:numPr>
          <w:ilvl w:val="0"/>
          <w:numId w:val="27"/>
        </w:numPr>
      </w:pPr>
      <w:r>
        <w:lastRenderedPageBreak/>
        <w:t xml:space="preserve">The system validates </w:t>
      </w:r>
      <w:r>
        <w:rPr>
          <w:b/>
        </w:rPr>
        <w:t>Username, First Name, Last Name and all the mandatory fields.</w:t>
      </w:r>
    </w:p>
    <w:p w14:paraId="5632BC83" w14:textId="2E15A0E9" w:rsidR="002C2491" w:rsidRDefault="002C2491" w:rsidP="002C2491">
      <w:pPr>
        <w:pStyle w:val="ListParagraph"/>
        <w:numPr>
          <w:ilvl w:val="0"/>
          <w:numId w:val="27"/>
        </w:numPr>
      </w:pPr>
      <w:r>
        <w:t xml:space="preserve">The system validation fails and </w:t>
      </w:r>
      <w:r>
        <w:t>System Prompts th</w:t>
      </w:r>
      <w:r>
        <w:t>e user to enter all the mandatory</w:t>
      </w:r>
      <w:r>
        <w:t xml:space="preserve"> fields.</w:t>
      </w:r>
    </w:p>
    <w:p w14:paraId="57A15DAB" w14:textId="77777777" w:rsidR="002C2491" w:rsidRDefault="002C2491" w:rsidP="002C2491">
      <w:pPr>
        <w:pStyle w:val="ListParagraph"/>
        <w:numPr>
          <w:ilvl w:val="0"/>
          <w:numId w:val="27"/>
        </w:numPr>
      </w:pPr>
      <w:r>
        <w:t>User enters the mandatory fields.</w:t>
      </w:r>
    </w:p>
    <w:p w14:paraId="6493443B" w14:textId="77777777" w:rsidR="002C2491" w:rsidRDefault="002C2491" w:rsidP="002C2491">
      <w:pPr>
        <w:pStyle w:val="ListParagraph"/>
        <w:numPr>
          <w:ilvl w:val="0"/>
          <w:numId w:val="27"/>
        </w:numPr>
      </w:pPr>
      <w:r>
        <w:t xml:space="preserve">User clicks on </w:t>
      </w:r>
      <w:r w:rsidRPr="002C2491">
        <w:rPr>
          <w:b/>
        </w:rPr>
        <w:t>submit</w:t>
      </w:r>
      <w:r>
        <w:t xml:space="preserve"> button. </w:t>
      </w:r>
    </w:p>
    <w:p w14:paraId="1C1AC62B" w14:textId="56ED4C4F" w:rsidR="002C2491" w:rsidRDefault="002C2491" w:rsidP="002C2491">
      <w:pPr>
        <w:pStyle w:val="ListParagraph"/>
        <w:numPr>
          <w:ilvl w:val="0"/>
          <w:numId w:val="27"/>
        </w:numPr>
      </w:pPr>
      <w:r>
        <w:t>The step 14</w:t>
      </w:r>
      <w:r>
        <w:t xml:space="preserve"> of Basic flow is followed.</w:t>
      </w:r>
    </w:p>
    <w:p w14:paraId="48B922E7" w14:textId="77777777" w:rsidR="00580324" w:rsidRPr="0057522F" w:rsidRDefault="00580324" w:rsidP="002C2491">
      <w:pPr>
        <w:ind w:left="270"/>
      </w:pPr>
    </w:p>
    <w:p w14:paraId="2F1ECCEC" w14:textId="77777777" w:rsidR="0057522F" w:rsidRPr="002445D4" w:rsidRDefault="0057522F" w:rsidP="008745AD">
      <w:pPr>
        <w:pStyle w:val="ListParagraph"/>
      </w:pPr>
    </w:p>
    <w:p w14:paraId="46DC7092" w14:textId="77777777" w:rsidR="009F5790" w:rsidRPr="009F5790" w:rsidRDefault="009F5790" w:rsidP="008745AD">
      <w:pPr>
        <w:pStyle w:val="infoblue"/>
      </w:pPr>
    </w:p>
    <w:p w14:paraId="0F03F8BC" w14:textId="77777777" w:rsidR="009F5790" w:rsidRPr="009F5790" w:rsidRDefault="009F5790" w:rsidP="008745AD"/>
    <w:p w14:paraId="5AFC9496" w14:textId="16E2417A" w:rsidR="00822284" w:rsidRDefault="004E0E0E" w:rsidP="004C40F7">
      <w:pPr>
        <w:pStyle w:val="StyleHeading2Sub-headingH2ChapterNumberAppendixLetterchnh"/>
      </w:pPr>
      <w:bookmarkStart w:id="44" w:name="_Toc472937922"/>
      <w:r>
        <w:t>Exception Flow 1</w:t>
      </w:r>
      <w:r w:rsidR="00800A1B">
        <w:t xml:space="preserve">: </w:t>
      </w:r>
    </w:p>
    <w:p w14:paraId="28D5B42E" w14:textId="0B0F65A6" w:rsidR="00800A1B" w:rsidRDefault="00822284" w:rsidP="004C40F7">
      <w:pPr>
        <w:pStyle w:val="StyleHeading2Sub-headingH2ChapterNumberAppendixLetterchnh"/>
      </w:pPr>
      <w:r>
        <w:t xml:space="preserve">name: </w:t>
      </w:r>
      <w:r w:rsidR="00800A1B">
        <w:t>Web Server Down</w:t>
      </w:r>
      <w:bookmarkEnd w:id="44"/>
    </w:p>
    <w:p w14:paraId="296E0554" w14:textId="1361AF3A" w:rsidR="00800A1B" w:rsidRDefault="00800A1B" w:rsidP="008745AD">
      <w:pPr>
        <w:pStyle w:val="ListParagraph"/>
        <w:numPr>
          <w:ilvl w:val="0"/>
          <w:numId w:val="14"/>
        </w:numPr>
      </w:pPr>
      <w:r w:rsidRPr="002445D4">
        <w:t xml:space="preserve">User clicks on the </w:t>
      </w:r>
      <w:r w:rsidR="004E0E0E">
        <w:rPr>
          <w:b/>
        </w:rPr>
        <w:t>Sign up</w:t>
      </w:r>
      <w:r w:rsidR="004E0E0E">
        <w:t xml:space="preserve"> link on the </w:t>
      </w:r>
      <w:r w:rsidR="004E0E0E" w:rsidRPr="004C3457">
        <w:rPr>
          <w:b/>
        </w:rPr>
        <w:t>Make My Journey</w:t>
      </w:r>
      <w:r w:rsidRPr="002445D4">
        <w:t xml:space="preserve"> home page</w:t>
      </w:r>
    </w:p>
    <w:p w14:paraId="7CCF3F54" w14:textId="77777777" w:rsidR="00800A1B" w:rsidRPr="00B07296" w:rsidRDefault="00800A1B" w:rsidP="008745AD">
      <w:pPr>
        <w:pStyle w:val="ListParagraph"/>
        <w:numPr>
          <w:ilvl w:val="0"/>
          <w:numId w:val="14"/>
        </w:numPr>
      </w:pPr>
      <w:r>
        <w:t>The system displays an error message regarding web server unavailability problem</w:t>
      </w:r>
    </w:p>
    <w:p w14:paraId="68BB4DD8" w14:textId="77777777" w:rsidR="00822284" w:rsidRDefault="00800A1B" w:rsidP="004C40F7">
      <w:pPr>
        <w:pStyle w:val="StyleHeading2Sub-headingH2ChapterNumberAppendixLetterchnh"/>
      </w:pPr>
      <w:bookmarkStart w:id="45" w:name="_Toc472937923"/>
      <w:r>
        <w:t>Exception Flow 3:</w:t>
      </w:r>
    </w:p>
    <w:p w14:paraId="35BD7539" w14:textId="2B2542AD" w:rsidR="00800A1B" w:rsidRDefault="00822284" w:rsidP="004C40F7">
      <w:pPr>
        <w:pStyle w:val="StyleHeading2Sub-headingH2ChapterNumberAppendixLetterchnh"/>
      </w:pPr>
      <w:r>
        <w:t>Name:</w:t>
      </w:r>
      <w:r w:rsidR="00800A1B">
        <w:t xml:space="preserve"> Database Connectivity Error</w:t>
      </w:r>
      <w:bookmarkEnd w:id="45"/>
    </w:p>
    <w:p w14:paraId="4046E15A" w14:textId="77777777" w:rsidR="00800A1B" w:rsidRDefault="00800A1B" w:rsidP="008745AD"/>
    <w:p w14:paraId="00BA5E1D" w14:textId="77777777" w:rsidR="004E0E0E" w:rsidRDefault="004E0E0E" w:rsidP="004E0E0E">
      <w:pPr>
        <w:pStyle w:val="ListParagraph"/>
        <w:numPr>
          <w:ilvl w:val="0"/>
          <w:numId w:val="16"/>
        </w:numPr>
      </w:pPr>
      <w:r>
        <w:t xml:space="preserve">User clicks on the Sign up </w:t>
      </w:r>
      <w:r w:rsidRPr="002445D4">
        <w:t xml:space="preserve"> link on the </w:t>
      </w:r>
      <w:r>
        <w:t xml:space="preserve">Make My Journey </w:t>
      </w:r>
      <w:r w:rsidRPr="002445D4">
        <w:t xml:space="preserve"> home page</w:t>
      </w:r>
      <w:r>
        <w:t>.</w:t>
      </w:r>
    </w:p>
    <w:p w14:paraId="08B924E7" w14:textId="77777777" w:rsidR="004E0E0E" w:rsidRDefault="004E0E0E" w:rsidP="004E0E0E">
      <w:pPr>
        <w:pStyle w:val="ListParagraph"/>
        <w:numPr>
          <w:ilvl w:val="0"/>
          <w:numId w:val="16"/>
        </w:numPr>
      </w:pPr>
      <w:r>
        <w:t xml:space="preserve">The system displays </w:t>
      </w:r>
      <w:r>
        <w:rPr>
          <w:b/>
        </w:rPr>
        <w:t xml:space="preserve">Make My Journey User Registration Form </w:t>
      </w:r>
      <w:r>
        <w:t xml:space="preserve"> page</w:t>
      </w:r>
    </w:p>
    <w:p w14:paraId="41C96565" w14:textId="77777777" w:rsidR="004E0E0E" w:rsidRPr="004C3457" w:rsidRDefault="004E0E0E" w:rsidP="004E0E0E">
      <w:pPr>
        <w:pStyle w:val="ListParagraph"/>
        <w:numPr>
          <w:ilvl w:val="0"/>
          <w:numId w:val="16"/>
        </w:numPr>
      </w:pPr>
      <w:r>
        <w:t xml:space="preserve">User enters </w:t>
      </w:r>
      <w:r w:rsidRPr="00EA7593">
        <w:rPr>
          <w:b/>
        </w:rPr>
        <w:t>Username</w:t>
      </w:r>
    </w:p>
    <w:p w14:paraId="6643B0DD" w14:textId="77777777" w:rsidR="004E0E0E" w:rsidRDefault="004E0E0E" w:rsidP="004E0E0E">
      <w:pPr>
        <w:pStyle w:val="ListParagraph"/>
        <w:numPr>
          <w:ilvl w:val="0"/>
          <w:numId w:val="16"/>
        </w:numPr>
      </w:pPr>
      <w:r>
        <w:t xml:space="preserve">User Clicks on </w:t>
      </w:r>
      <w:r>
        <w:rPr>
          <w:b/>
        </w:rPr>
        <w:t>Check Availabilty</w:t>
      </w:r>
    </w:p>
    <w:p w14:paraId="4DE4F649" w14:textId="77777777" w:rsidR="004E0E0E" w:rsidRPr="00C20C62" w:rsidRDefault="004E0E0E" w:rsidP="004E0E0E">
      <w:pPr>
        <w:pStyle w:val="ListParagraph"/>
        <w:numPr>
          <w:ilvl w:val="0"/>
          <w:numId w:val="16"/>
        </w:numPr>
      </w:pPr>
      <w:r>
        <w:t>User selects a</w:t>
      </w:r>
      <w:r>
        <w:rPr>
          <w:b/>
        </w:rPr>
        <w:t xml:space="preserve"> Security Question.</w:t>
      </w:r>
    </w:p>
    <w:p w14:paraId="63C92CDA" w14:textId="77777777" w:rsidR="004E0E0E" w:rsidRDefault="004E0E0E" w:rsidP="004E0E0E">
      <w:pPr>
        <w:pStyle w:val="ListParagraph"/>
        <w:numPr>
          <w:ilvl w:val="0"/>
          <w:numId w:val="16"/>
        </w:numPr>
      </w:pPr>
      <w:r>
        <w:t xml:space="preserve">User enters his answer in </w:t>
      </w:r>
      <w:r>
        <w:rPr>
          <w:b/>
        </w:rPr>
        <w:t xml:space="preserve"> Your Answer </w:t>
      </w:r>
      <w:r>
        <w:t>field.</w:t>
      </w:r>
    </w:p>
    <w:p w14:paraId="37CA9B56" w14:textId="77777777" w:rsidR="004E0E0E" w:rsidRDefault="004E0E0E" w:rsidP="004E0E0E">
      <w:pPr>
        <w:pStyle w:val="ListParagraph"/>
        <w:numPr>
          <w:ilvl w:val="0"/>
          <w:numId w:val="16"/>
        </w:numPr>
      </w:pPr>
      <w:r>
        <w:t xml:space="preserve">User enters </w:t>
      </w:r>
      <w:r>
        <w:rPr>
          <w:b/>
        </w:rPr>
        <w:t>First Name.</w:t>
      </w:r>
    </w:p>
    <w:p w14:paraId="72B5FA8C" w14:textId="77777777" w:rsidR="004E0E0E" w:rsidRDefault="004E0E0E" w:rsidP="004E0E0E">
      <w:pPr>
        <w:pStyle w:val="ListParagraph"/>
        <w:numPr>
          <w:ilvl w:val="0"/>
          <w:numId w:val="16"/>
        </w:numPr>
      </w:pPr>
      <w:r>
        <w:t xml:space="preserve">User enters </w:t>
      </w:r>
      <w:r>
        <w:rPr>
          <w:b/>
        </w:rPr>
        <w:t>Last Name.</w:t>
      </w:r>
    </w:p>
    <w:p w14:paraId="4A59B190" w14:textId="77777777" w:rsidR="004E0E0E" w:rsidRDefault="004E0E0E" w:rsidP="004E0E0E">
      <w:pPr>
        <w:pStyle w:val="ListParagraph"/>
        <w:numPr>
          <w:ilvl w:val="0"/>
          <w:numId w:val="16"/>
        </w:numPr>
      </w:pPr>
      <w:r>
        <w:t xml:space="preserve">User selects </w:t>
      </w:r>
      <w:r>
        <w:rPr>
          <w:b/>
        </w:rPr>
        <w:t>Gender.</w:t>
      </w:r>
    </w:p>
    <w:p w14:paraId="6DFDBFF2" w14:textId="77777777" w:rsidR="004E0E0E" w:rsidRDefault="004E0E0E" w:rsidP="004E0E0E">
      <w:pPr>
        <w:pStyle w:val="ListParagraph"/>
        <w:numPr>
          <w:ilvl w:val="0"/>
          <w:numId w:val="16"/>
        </w:numPr>
      </w:pPr>
      <w:r>
        <w:t xml:space="preserve">User enters </w:t>
      </w:r>
      <w:r>
        <w:rPr>
          <w:b/>
        </w:rPr>
        <w:t>Date of Birth.</w:t>
      </w:r>
    </w:p>
    <w:p w14:paraId="3AB99090" w14:textId="77777777" w:rsidR="004E0E0E" w:rsidRDefault="004E0E0E" w:rsidP="004E0E0E">
      <w:pPr>
        <w:pStyle w:val="ListParagraph"/>
        <w:numPr>
          <w:ilvl w:val="0"/>
          <w:numId w:val="16"/>
        </w:numPr>
      </w:pPr>
      <w:r>
        <w:t xml:space="preserve">User enters </w:t>
      </w:r>
      <w:r>
        <w:rPr>
          <w:b/>
        </w:rPr>
        <w:t>Email ID.</w:t>
      </w:r>
    </w:p>
    <w:p w14:paraId="7BEBC2A5" w14:textId="77777777" w:rsidR="004E0E0E" w:rsidRDefault="004E0E0E" w:rsidP="004E0E0E">
      <w:pPr>
        <w:pStyle w:val="ListParagraph"/>
        <w:numPr>
          <w:ilvl w:val="0"/>
          <w:numId w:val="16"/>
        </w:numPr>
      </w:pPr>
      <w:r>
        <w:t xml:space="preserve">User enters </w:t>
      </w:r>
      <w:r>
        <w:rPr>
          <w:b/>
        </w:rPr>
        <w:t>Mobile No</w:t>
      </w:r>
    </w:p>
    <w:p w14:paraId="1E972815" w14:textId="77777777" w:rsidR="004E0E0E" w:rsidRDefault="004E0E0E" w:rsidP="004E0E0E">
      <w:pPr>
        <w:pStyle w:val="ListParagraph"/>
        <w:numPr>
          <w:ilvl w:val="0"/>
          <w:numId w:val="16"/>
        </w:numPr>
      </w:pPr>
      <w:r>
        <w:t xml:space="preserve">User clicks on the </w:t>
      </w:r>
      <w:r>
        <w:rPr>
          <w:b/>
        </w:rPr>
        <w:t>Submit</w:t>
      </w:r>
      <w:r>
        <w:t xml:space="preserve"> button.</w:t>
      </w:r>
    </w:p>
    <w:p w14:paraId="75BF7A78" w14:textId="74F089D4" w:rsidR="00800A1B" w:rsidRPr="00B22A32" w:rsidRDefault="004E0E0E" w:rsidP="004E0E0E">
      <w:pPr>
        <w:pStyle w:val="ListParagraph"/>
        <w:numPr>
          <w:ilvl w:val="0"/>
          <w:numId w:val="16"/>
        </w:numPr>
      </w:pPr>
      <w:r>
        <w:t xml:space="preserve">The system validates </w:t>
      </w:r>
      <w:r>
        <w:rPr>
          <w:b/>
        </w:rPr>
        <w:t>Username, First Name, Last Name and all the mandatory fields.</w:t>
      </w:r>
    </w:p>
    <w:p w14:paraId="4DCA3991" w14:textId="77777777" w:rsidR="00800A1B" w:rsidRPr="002445D4" w:rsidRDefault="00800A1B" w:rsidP="008745AD">
      <w:pPr>
        <w:pStyle w:val="ListParagraph"/>
        <w:numPr>
          <w:ilvl w:val="0"/>
          <w:numId w:val="16"/>
        </w:numPr>
      </w:pPr>
      <w:r w:rsidRPr="00B22A32">
        <w:t>The system</w:t>
      </w:r>
      <w:r>
        <w:t xml:space="preserve"> displays an error message regarding database connectivity problem.</w:t>
      </w:r>
    </w:p>
    <w:p w14:paraId="4F7BBC31" w14:textId="77777777" w:rsidR="00822284" w:rsidRDefault="00800A1B" w:rsidP="004C40F7">
      <w:pPr>
        <w:pStyle w:val="StyleHeading2Sub-headingH2ChapterNumberAppendixLetterchnh"/>
      </w:pPr>
      <w:bookmarkStart w:id="46" w:name="_Toc472937924"/>
      <w:r>
        <w:t xml:space="preserve">Exception Flow 4: </w:t>
      </w:r>
    </w:p>
    <w:p w14:paraId="620F3FC6" w14:textId="760FF59E" w:rsidR="00800A1B" w:rsidRDefault="00822284" w:rsidP="004C40F7">
      <w:pPr>
        <w:pStyle w:val="StyleHeading2Sub-headingH2ChapterNumberAppendixLetterchnh"/>
      </w:pPr>
      <w:r>
        <w:t xml:space="preserve">Name: </w:t>
      </w:r>
      <w:r w:rsidR="00800A1B">
        <w:t>Network Connectivity Error</w:t>
      </w:r>
      <w:bookmarkEnd w:id="46"/>
    </w:p>
    <w:p w14:paraId="7E0E6F6F" w14:textId="77777777" w:rsidR="00800A1B" w:rsidRDefault="00800A1B" w:rsidP="008745AD"/>
    <w:p w14:paraId="1276EF7D" w14:textId="77777777" w:rsidR="004E0E0E" w:rsidRDefault="004E0E0E" w:rsidP="004E0E0E">
      <w:pPr>
        <w:pStyle w:val="ListParagraph"/>
        <w:numPr>
          <w:ilvl w:val="0"/>
          <w:numId w:val="17"/>
        </w:numPr>
      </w:pPr>
      <w:r>
        <w:t xml:space="preserve">User clicks on the Sign up </w:t>
      </w:r>
      <w:r w:rsidRPr="002445D4">
        <w:t xml:space="preserve"> link on the </w:t>
      </w:r>
      <w:r>
        <w:t xml:space="preserve">Make My Journey </w:t>
      </w:r>
      <w:r w:rsidRPr="002445D4">
        <w:t xml:space="preserve"> home page</w:t>
      </w:r>
      <w:r>
        <w:t>.</w:t>
      </w:r>
    </w:p>
    <w:p w14:paraId="77CE54B1" w14:textId="77777777" w:rsidR="004E0E0E" w:rsidRDefault="004E0E0E" w:rsidP="004E0E0E">
      <w:pPr>
        <w:pStyle w:val="ListParagraph"/>
        <w:numPr>
          <w:ilvl w:val="0"/>
          <w:numId w:val="17"/>
        </w:numPr>
      </w:pPr>
      <w:r>
        <w:t xml:space="preserve">The system displays </w:t>
      </w:r>
      <w:r>
        <w:rPr>
          <w:b/>
        </w:rPr>
        <w:t xml:space="preserve">Make My Journey User Registration Form </w:t>
      </w:r>
      <w:r>
        <w:t xml:space="preserve"> page</w:t>
      </w:r>
    </w:p>
    <w:p w14:paraId="4193F2AD" w14:textId="77777777" w:rsidR="004E0E0E" w:rsidRPr="004C3457" w:rsidRDefault="004E0E0E" w:rsidP="004E0E0E">
      <w:pPr>
        <w:pStyle w:val="ListParagraph"/>
        <w:numPr>
          <w:ilvl w:val="0"/>
          <w:numId w:val="17"/>
        </w:numPr>
      </w:pPr>
      <w:r>
        <w:t xml:space="preserve">User enters </w:t>
      </w:r>
      <w:r w:rsidRPr="00EA7593">
        <w:rPr>
          <w:b/>
        </w:rPr>
        <w:t>Username</w:t>
      </w:r>
    </w:p>
    <w:p w14:paraId="63D1B1BC" w14:textId="77777777" w:rsidR="004E0E0E" w:rsidRDefault="004E0E0E" w:rsidP="004E0E0E">
      <w:pPr>
        <w:pStyle w:val="ListParagraph"/>
        <w:numPr>
          <w:ilvl w:val="0"/>
          <w:numId w:val="17"/>
        </w:numPr>
      </w:pPr>
      <w:r>
        <w:t xml:space="preserve">User Clicks on </w:t>
      </w:r>
      <w:r>
        <w:rPr>
          <w:b/>
        </w:rPr>
        <w:t>Check Availabilty</w:t>
      </w:r>
    </w:p>
    <w:p w14:paraId="7E9C5FCC" w14:textId="77777777" w:rsidR="004E0E0E" w:rsidRPr="00C20C62" w:rsidRDefault="004E0E0E" w:rsidP="004E0E0E">
      <w:pPr>
        <w:pStyle w:val="ListParagraph"/>
        <w:numPr>
          <w:ilvl w:val="0"/>
          <w:numId w:val="17"/>
        </w:numPr>
      </w:pPr>
      <w:r>
        <w:lastRenderedPageBreak/>
        <w:t>User selects a</w:t>
      </w:r>
      <w:r>
        <w:rPr>
          <w:b/>
        </w:rPr>
        <w:t xml:space="preserve"> Security Question.</w:t>
      </w:r>
    </w:p>
    <w:p w14:paraId="50140188" w14:textId="77777777" w:rsidR="004E0E0E" w:rsidRDefault="004E0E0E" w:rsidP="004E0E0E">
      <w:pPr>
        <w:pStyle w:val="ListParagraph"/>
        <w:numPr>
          <w:ilvl w:val="0"/>
          <w:numId w:val="17"/>
        </w:numPr>
      </w:pPr>
      <w:r>
        <w:t xml:space="preserve">User enters his answer in </w:t>
      </w:r>
      <w:r>
        <w:rPr>
          <w:b/>
        </w:rPr>
        <w:t xml:space="preserve"> Your Answer </w:t>
      </w:r>
      <w:r>
        <w:t>field.</w:t>
      </w:r>
    </w:p>
    <w:p w14:paraId="2A8B91F4" w14:textId="77777777" w:rsidR="004E0E0E" w:rsidRDefault="004E0E0E" w:rsidP="004E0E0E">
      <w:pPr>
        <w:pStyle w:val="ListParagraph"/>
        <w:numPr>
          <w:ilvl w:val="0"/>
          <w:numId w:val="17"/>
        </w:numPr>
      </w:pPr>
      <w:r>
        <w:t xml:space="preserve">User enters </w:t>
      </w:r>
      <w:r>
        <w:rPr>
          <w:b/>
        </w:rPr>
        <w:t>First Name.</w:t>
      </w:r>
    </w:p>
    <w:p w14:paraId="476B056C" w14:textId="77777777" w:rsidR="004E0E0E" w:rsidRDefault="004E0E0E" w:rsidP="004E0E0E">
      <w:pPr>
        <w:pStyle w:val="ListParagraph"/>
        <w:numPr>
          <w:ilvl w:val="0"/>
          <w:numId w:val="17"/>
        </w:numPr>
      </w:pPr>
      <w:r>
        <w:t xml:space="preserve">User enters </w:t>
      </w:r>
      <w:r>
        <w:rPr>
          <w:b/>
        </w:rPr>
        <w:t>Last Name.</w:t>
      </w:r>
    </w:p>
    <w:p w14:paraId="6FBBDA85" w14:textId="77777777" w:rsidR="004E0E0E" w:rsidRDefault="004E0E0E" w:rsidP="004E0E0E">
      <w:pPr>
        <w:pStyle w:val="ListParagraph"/>
        <w:numPr>
          <w:ilvl w:val="0"/>
          <w:numId w:val="17"/>
        </w:numPr>
      </w:pPr>
      <w:r>
        <w:t xml:space="preserve">User selects </w:t>
      </w:r>
      <w:r>
        <w:rPr>
          <w:b/>
        </w:rPr>
        <w:t>Gender.</w:t>
      </w:r>
    </w:p>
    <w:p w14:paraId="14BB1BCD" w14:textId="77777777" w:rsidR="004E0E0E" w:rsidRDefault="004E0E0E" w:rsidP="004E0E0E">
      <w:pPr>
        <w:pStyle w:val="ListParagraph"/>
        <w:numPr>
          <w:ilvl w:val="0"/>
          <w:numId w:val="17"/>
        </w:numPr>
      </w:pPr>
      <w:r>
        <w:t xml:space="preserve">User enters </w:t>
      </w:r>
      <w:r>
        <w:rPr>
          <w:b/>
        </w:rPr>
        <w:t>Date of Birth.</w:t>
      </w:r>
    </w:p>
    <w:p w14:paraId="69264822" w14:textId="77777777" w:rsidR="004E0E0E" w:rsidRDefault="004E0E0E" w:rsidP="004E0E0E">
      <w:pPr>
        <w:pStyle w:val="ListParagraph"/>
        <w:numPr>
          <w:ilvl w:val="0"/>
          <w:numId w:val="17"/>
        </w:numPr>
      </w:pPr>
      <w:r>
        <w:t xml:space="preserve">User enters </w:t>
      </w:r>
      <w:r>
        <w:rPr>
          <w:b/>
        </w:rPr>
        <w:t>Email ID.</w:t>
      </w:r>
    </w:p>
    <w:p w14:paraId="7CAA372F" w14:textId="77777777" w:rsidR="004E0E0E" w:rsidRDefault="004E0E0E" w:rsidP="004E0E0E">
      <w:pPr>
        <w:pStyle w:val="ListParagraph"/>
        <w:numPr>
          <w:ilvl w:val="0"/>
          <w:numId w:val="17"/>
        </w:numPr>
      </w:pPr>
      <w:r>
        <w:t xml:space="preserve">User enters </w:t>
      </w:r>
      <w:r>
        <w:rPr>
          <w:b/>
        </w:rPr>
        <w:t>Mobile No</w:t>
      </w:r>
    </w:p>
    <w:p w14:paraId="2914096D" w14:textId="77777777" w:rsidR="004E0E0E" w:rsidRDefault="004E0E0E" w:rsidP="004E0E0E">
      <w:pPr>
        <w:pStyle w:val="ListParagraph"/>
        <w:numPr>
          <w:ilvl w:val="0"/>
          <w:numId w:val="17"/>
        </w:numPr>
      </w:pPr>
      <w:r>
        <w:t xml:space="preserve">User clicks on the </w:t>
      </w:r>
      <w:r>
        <w:rPr>
          <w:b/>
        </w:rPr>
        <w:t>Submit</w:t>
      </w:r>
      <w:r>
        <w:t xml:space="preserve"> button.</w:t>
      </w:r>
    </w:p>
    <w:p w14:paraId="6B8BF899" w14:textId="5BF525F6" w:rsidR="00800A1B" w:rsidRPr="00B22A32" w:rsidRDefault="004E0E0E" w:rsidP="004E0E0E">
      <w:pPr>
        <w:pStyle w:val="ListParagraph"/>
        <w:numPr>
          <w:ilvl w:val="0"/>
          <w:numId w:val="17"/>
        </w:numPr>
      </w:pPr>
      <w:r>
        <w:t xml:space="preserve">The system validates </w:t>
      </w:r>
      <w:r>
        <w:rPr>
          <w:b/>
        </w:rPr>
        <w:t>Username, First Name, Last Name and all the mandatory fields.</w:t>
      </w:r>
    </w:p>
    <w:p w14:paraId="73CCF1A0" w14:textId="77777777" w:rsidR="00800A1B" w:rsidRDefault="00800A1B" w:rsidP="008745AD">
      <w:pPr>
        <w:pStyle w:val="ListParagraph"/>
        <w:numPr>
          <w:ilvl w:val="0"/>
          <w:numId w:val="17"/>
        </w:numPr>
      </w:pPr>
      <w:r w:rsidRPr="00B22A32">
        <w:t>The system</w:t>
      </w:r>
      <w:r>
        <w:t xml:space="preserve"> displays an error message regarding network connectivity problem.</w:t>
      </w:r>
    </w:p>
    <w:p w14:paraId="1BE36AB2" w14:textId="77777777" w:rsidR="008745AD" w:rsidRPr="009F5790" w:rsidRDefault="008745AD" w:rsidP="008745AD">
      <w:pPr>
        <w:pStyle w:val="infoblue"/>
      </w:pPr>
    </w:p>
    <w:p w14:paraId="028B5EC2" w14:textId="77777777" w:rsidR="009F5790" w:rsidRPr="009F5790" w:rsidRDefault="009F5790" w:rsidP="008745AD">
      <w:pPr>
        <w:pStyle w:val="StyleHeading1H1Mainheading1Heading1Heading10Head1h1Sec"/>
      </w:pPr>
      <w:bookmarkStart w:id="47" w:name="_Toc145125013"/>
      <w:bookmarkStart w:id="48" w:name="_Toc165439511"/>
      <w:bookmarkStart w:id="49" w:name="_Toc186019620"/>
      <w:bookmarkStart w:id="50" w:name="_Toc472937925"/>
      <w:r w:rsidRPr="009F5790">
        <w:t>Post Conditions</w:t>
      </w:r>
      <w:bookmarkEnd w:id="43"/>
      <w:bookmarkEnd w:id="47"/>
      <w:bookmarkEnd w:id="48"/>
      <w:bookmarkEnd w:id="49"/>
      <w:bookmarkEnd w:id="50"/>
    </w:p>
    <w:p w14:paraId="332A8832" w14:textId="77777777" w:rsidR="009F5790" w:rsidRPr="009F5790" w:rsidRDefault="009F5790" w:rsidP="008745AD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6"/>
        <w:gridCol w:w="5524"/>
      </w:tblGrid>
      <w:tr w:rsidR="009F5790" w:rsidRPr="009F5790" w14:paraId="0A18AD99" w14:textId="77777777" w:rsidTr="004C40F7">
        <w:trPr>
          <w:trHeight w:val="188"/>
          <w:tblHeader/>
        </w:trPr>
        <w:tc>
          <w:tcPr>
            <w:tcW w:w="3076" w:type="dxa"/>
          </w:tcPr>
          <w:p w14:paraId="01B7B884" w14:textId="77777777" w:rsidR="009F5790" w:rsidRPr="009F5790" w:rsidRDefault="009F5790" w:rsidP="008745AD">
            <w:r w:rsidRPr="009F5790">
              <w:t>Flow Name</w:t>
            </w:r>
          </w:p>
        </w:tc>
        <w:tc>
          <w:tcPr>
            <w:tcW w:w="5524" w:type="dxa"/>
          </w:tcPr>
          <w:p w14:paraId="002E44F9" w14:textId="77777777" w:rsidR="009F5790" w:rsidRPr="009F5790" w:rsidRDefault="009F5790" w:rsidP="008745AD">
            <w:r w:rsidRPr="009F5790">
              <w:t>Post Condition</w:t>
            </w:r>
          </w:p>
        </w:tc>
      </w:tr>
      <w:tr w:rsidR="007B41E9" w:rsidRPr="009F5790" w14:paraId="157725F0" w14:textId="77777777" w:rsidTr="004C40F7">
        <w:trPr>
          <w:trHeight w:val="909"/>
        </w:trPr>
        <w:tc>
          <w:tcPr>
            <w:tcW w:w="3076" w:type="dxa"/>
          </w:tcPr>
          <w:p w14:paraId="6FC88656" w14:textId="7C631D84" w:rsidR="007B41E9" w:rsidRPr="009F5790" w:rsidRDefault="00A72371" w:rsidP="008745AD">
            <w:r>
              <w:t xml:space="preserve">successful Sign Up to </w:t>
            </w:r>
            <w:r>
              <w:t xml:space="preserve">Make My Journey </w:t>
            </w:r>
            <w:r w:rsidRPr="002445D4">
              <w:t xml:space="preserve"> </w:t>
            </w:r>
            <w:r w:rsidR="008745AD" w:rsidRPr="008745AD">
              <w:t xml:space="preserve">on second attempt </w:t>
            </w:r>
            <w:r w:rsidR="008745AD" w:rsidRPr="008745AD">
              <w:rPr>
                <w:szCs w:val="22"/>
              </w:rPr>
              <w:t>AND USER Successfully</w:t>
            </w:r>
            <w:r>
              <w:rPr>
                <w:szCs w:val="22"/>
              </w:rPr>
              <w:t xml:space="preserve"> Signs up</w:t>
            </w:r>
          </w:p>
        </w:tc>
        <w:tc>
          <w:tcPr>
            <w:tcW w:w="5524" w:type="dxa"/>
          </w:tcPr>
          <w:p w14:paraId="558CB5BA" w14:textId="7C0B1372" w:rsidR="004C40F7" w:rsidRPr="00E11492" w:rsidRDefault="004C40F7" w:rsidP="004C40F7">
            <w:pPr>
              <w:spacing w:before="120" w:after="120"/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A mesage</w:t>
            </w:r>
            <w:r w:rsidRPr="00E11492">
              <w:rPr>
                <w:noProof/>
                <w:lang w:eastAsia="ja-JP"/>
              </w:rPr>
              <w:t xml:space="preserve"> window will appear with the </w:t>
            </w:r>
            <w:r w:rsidRPr="00E11492">
              <w:rPr>
                <w:b/>
                <w:noProof/>
                <w:lang w:eastAsia="ja-JP"/>
              </w:rPr>
              <w:t>“Thank you”</w:t>
            </w:r>
            <w:r>
              <w:rPr>
                <w:noProof/>
                <w:lang w:eastAsia="ja-JP"/>
              </w:rPr>
              <w:t xml:space="preserve"> message confirming user’s</w:t>
            </w:r>
            <w:r w:rsidRPr="00E11492">
              <w:rPr>
                <w:noProof/>
                <w:lang w:eastAsia="ja-JP"/>
              </w:rPr>
              <w:t xml:space="preserve"> registration.</w:t>
            </w:r>
          </w:p>
          <w:p w14:paraId="7AD6974C" w14:textId="5FEE5701" w:rsidR="007B41E9" w:rsidRPr="009F5790" w:rsidRDefault="007B41E9" w:rsidP="008745AD">
            <w:pPr>
              <w:pStyle w:val="infoblue"/>
            </w:pPr>
          </w:p>
        </w:tc>
      </w:tr>
      <w:tr w:rsidR="004C40F7" w:rsidRPr="007B41E9" w14:paraId="17525C3D" w14:textId="77777777" w:rsidTr="004C40F7">
        <w:trPr>
          <w:trHeight w:val="579"/>
        </w:trPr>
        <w:tc>
          <w:tcPr>
            <w:tcW w:w="3076" w:type="dxa"/>
          </w:tcPr>
          <w:p w14:paraId="16F72E40" w14:textId="7A95EEBB" w:rsidR="004C40F7" w:rsidRPr="007B41E9" w:rsidRDefault="004C40F7" w:rsidP="004C40F7">
            <w:r>
              <w:t>User leaves the apply leave form blank and click on submit</w:t>
            </w:r>
          </w:p>
        </w:tc>
        <w:tc>
          <w:tcPr>
            <w:tcW w:w="5524" w:type="dxa"/>
          </w:tcPr>
          <w:p w14:paraId="23B5FA5C" w14:textId="64F47DA2" w:rsidR="004C40F7" w:rsidRPr="007B41E9" w:rsidRDefault="004C40F7" w:rsidP="004C40F7">
            <w:r w:rsidRPr="006F1289">
              <w:rPr>
                <w:color w:val="00B0F0"/>
              </w:rPr>
              <w:t>The System Prompts the user to enter all the required fields.</w:t>
            </w:r>
          </w:p>
        </w:tc>
      </w:tr>
      <w:tr w:rsidR="004C40F7" w:rsidRPr="007B41E9" w14:paraId="2CE33834" w14:textId="77777777" w:rsidTr="004C40F7">
        <w:trPr>
          <w:trHeight w:val="392"/>
        </w:trPr>
        <w:tc>
          <w:tcPr>
            <w:tcW w:w="3076" w:type="dxa"/>
          </w:tcPr>
          <w:p w14:paraId="43DB0227" w14:textId="212D396B" w:rsidR="004C40F7" w:rsidRPr="007B41E9" w:rsidRDefault="004C40F7" w:rsidP="004C40F7">
            <w:r w:rsidRPr="007B41E9">
              <w:t>Web Server Down</w:t>
            </w:r>
          </w:p>
        </w:tc>
        <w:tc>
          <w:tcPr>
            <w:tcW w:w="5524" w:type="dxa"/>
          </w:tcPr>
          <w:p w14:paraId="43EE6D48" w14:textId="5F0089B2" w:rsidR="004C40F7" w:rsidRPr="007B41E9" w:rsidRDefault="004C40F7" w:rsidP="004C40F7">
            <w:r w:rsidRPr="006F1289">
              <w:rPr>
                <w:color w:val="00B0F0"/>
              </w:rPr>
              <w:t>The system should display an error message to the user regarding web server unavailability problem.</w:t>
            </w:r>
          </w:p>
        </w:tc>
      </w:tr>
      <w:tr w:rsidR="004C40F7" w:rsidRPr="007B41E9" w14:paraId="50EFF790" w14:textId="77777777" w:rsidTr="004C40F7">
        <w:trPr>
          <w:trHeight w:val="517"/>
        </w:trPr>
        <w:tc>
          <w:tcPr>
            <w:tcW w:w="3076" w:type="dxa"/>
          </w:tcPr>
          <w:p w14:paraId="2A7601A8" w14:textId="0EA7AF39" w:rsidR="004C40F7" w:rsidRPr="007B41E9" w:rsidRDefault="004C40F7" w:rsidP="004C40F7">
            <w:r w:rsidRPr="007B41E9">
              <w:t>Database Connectivity Error</w:t>
            </w:r>
          </w:p>
        </w:tc>
        <w:tc>
          <w:tcPr>
            <w:tcW w:w="5524" w:type="dxa"/>
          </w:tcPr>
          <w:p w14:paraId="0C2A61A0" w14:textId="771D1247" w:rsidR="004C40F7" w:rsidRPr="007B41E9" w:rsidRDefault="004C40F7" w:rsidP="004C40F7">
            <w:pPr>
              <w:pStyle w:val="infoblue"/>
            </w:pPr>
            <w:r w:rsidRPr="006F1289">
              <w:rPr>
                <w:color w:val="00B0F0"/>
              </w:rPr>
              <w:t>The system should display an error message to the user regarding the database connectivity problem.</w:t>
            </w:r>
          </w:p>
        </w:tc>
      </w:tr>
      <w:tr w:rsidR="004C40F7" w:rsidRPr="007B41E9" w14:paraId="1ADF802C" w14:textId="77777777" w:rsidTr="004C40F7">
        <w:trPr>
          <w:trHeight w:val="501"/>
        </w:trPr>
        <w:tc>
          <w:tcPr>
            <w:tcW w:w="3076" w:type="dxa"/>
          </w:tcPr>
          <w:p w14:paraId="4092D321" w14:textId="5F8B5C35" w:rsidR="004C40F7" w:rsidRPr="007B41E9" w:rsidRDefault="004C40F7" w:rsidP="004C40F7">
            <w:r w:rsidRPr="007B41E9">
              <w:t>Network Connectivity Error</w:t>
            </w:r>
          </w:p>
        </w:tc>
        <w:tc>
          <w:tcPr>
            <w:tcW w:w="5524" w:type="dxa"/>
          </w:tcPr>
          <w:p w14:paraId="5BBA7320" w14:textId="181C4B96" w:rsidR="004C40F7" w:rsidRPr="007B41E9" w:rsidRDefault="004C40F7" w:rsidP="004C40F7">
            <w:pPr>
              <w:pStyle w:val="infoblue"/>
            </w:pPr>
            <w:r w:rsidRPr="006F1289">
              <w:rPr>
                <w:color w:val="00B0F0"/>
              </w:rPr>
              <w:t>The system should display an error message to the user regarding the network connectivity problem.</w:t>
            </w:r>
          </w:p>
        </w:tc>
      </w:tr>
    </w:tbl>
    <w:p w14:paraId="43EE3B16" w14:textId="77777777" w:rsidR="009F5790" w:rsidRPr="009F5790" w:rsidRDefault="009F5790" w:rsidP="008745AD"/>
    <w:p w14:paraId="338C66C3" w14:textId="77777777" w:rsidR="009F5790" w:rsidRPr="009F5790" w:rsidRDefault="009F5790" w:rsidP="008745AD">
      <w:pPr>
        <w:pStyle w:val="StyleHeading1H1Mainheading1Heading1Heading10Head1h1Sec"/>
      </w:pPr>
      <w:bookmarkStart w:id="51" w:name="_Toc144299928"/>
      <w:bookmarkStart w:id="52" w:name="_Toc145125014"/>
      <w:bookmarkStart w:id="53" w:name="_Toc165439512"/>
      <w:bookmarkStart w:id="54" w:name="_Toc186019621"/>
      <w:bookmarkStart w:id="55" w:name="_Toc472937926"/>
      <w:r w:rsidRPr="009F5790">
        <w:t>Special Requirements</w:t>
      </w:r>
      <w:bookmarkEnd w:id="51"/>
      <w:bookmarkEnd w:id="52"/>
      <w:bookmarkEnd w:id="53"/>
      <w:bookmarkEnd w:id="54"/>
      <w:bookmarkEnd w:id="55"/>
    </w:p>
    <w:p w14:paraId="7F30F35B" w14:textId="10D0F466" w:rsidR="00524418" w:rsidRPr="0004791E" w:rsidRDefault="00524418" w:rsidP="004C40F7">
      <w:pPr>
        <w:pStyle w:val="StyleHeading2Sub-headingH2ChapterNumberAppendixLetterchnh"/>
      </w:pPr>
      <w:bookmarkStart w:id="56" w:name="_Toc472937927"/>
      <w:r>
        <w:t>Performance</w:t>
      </w:r>
      <w:bookmarkEnd w:id="56"/>
      <w:r w:rsidRPr="0004791E">
        <w:t xml:space="preserve"> </w:t>
      </w:r>
    </w:p>
    <w:p w14:paraId="36F3F0B1" w14:textId="5FBDB008" w:rsidR="00524418" w:rsidRPr="00DE247D" w:rsidRDefault="00D36775" w:rsidP="008745AD">
      <w:pPr>
        <w:pStyle w:val="ListParagraph"/>
        <w:numPr>
          <w:ilvl w:val="0"/>
          <w:numId w:val="18"/>
        </w:numPr>
      </w:pPr>
      <w:r>
        <w:t>The clic</w:t>
      </w:r>
      <w:r w:rsidR="00A72371">
        <w:t>k on Ok button of re-confirmation message window,</w:t>
      </w:r>
      <w:r>
        <w:t xml:space="preserve"> </w:t>
      </w:r>
      <w:r w:rsidR="00A72371">
        <w:t xml:space="preserve">shall display the </w:t>
      </w:r>
      <w:r w:rsidR="00A72371" w:rsidRPr="00E11492">
        <w:rPr>
          <w:b/>
          <w:noProof/>
          <w:lang w:eastAsia="ja-JP"/>
        </w:rPr>
        <w:t>“Thank you”</w:t>
      </w:r>
      <w:r w:rsidR="00A72371">
        <w:rPr>
          <w:noProof/>
          <w:lang w:eastAsia="ja-JP"/>
        </w:rPr>
        <w:t xml:space="preserve"> message confirming the user’s</w:t>
      </w:r>
      <w:r w:rsidR="00A72371" w:rsidRPr="00E11492">
        <w:rPr>
          <w:noProof/>
          <w:lang w:eastAsia="ja-JP"/>
        </w:rPr>
        <w:t xml:space="preserve"> registration</w:t>
      </w:r>
      <w:r>
        <w:t xml:space="preserve"> within </w:t>
      </w:r>
      <w:r w:rsidR="00261AEF">
        <w:t>5 seconds of user request</w:t>
      </w:r>
    </w:p>
    <w:p w14:paraId="55EE0ED8" w14:textId="6FF2F818" w:rsidR="00261AEF" w:rsidRPr="0004791E" w:rsidRDefault="00261AEF" w:rsidP="004C40F7">
      <w:pPr>
        <w:pStyle w:val="StyleHeading2Sub-headingH2ChapterNumberAppendixLetterchnh"/>
      </w:pPr>
      <w:bookmarkStart w:id="57" w:name="_Toc472937928"/>
      <w:r>
        <w:t>Availability</w:t>
      </w:r>
      <w:bookmarkEnd w:id="57"/>
      <w:r>
        <w:t xml:space="preserve"> </w:t>
      </w:r>
    </w:p>
    <w:p w14:paraId="32F7FE43" w14:textId="6136589B" w:rsidR="00261AEF" w:rsidRPr="00DE247D" w:rsidRDefault="004E0E0E" w:rsidP="008745AD">
      <w:pPr>
        <w:pStyle w:val="ListParagraph"/>
        <w:numPr>
          <w:ilvl w:val="1"/>
          <w:numId w:val="28"/>
        </w:numPr>
      </w:pPr>
      <w:r>
        <w:t xml:space="preserve">The User can only choose a unique Username else the system prompts a message </w:t>
      </w:r>
      <w:r w:rsidRPr="00E11492">
        <w:rPr>
          <w:noProof/>
          <w:lang w:eastAsia="ja-JP"/>
        </w:rPr>
        <w:t xml:space="preserve">saying </w:t>
      </w:r>
      <w:r w:rsidRPr="00E11492">
        <w:rPr>
          <w:b/>
          <w:noProof/>
          <w:lang w:eastAsia="ja-JP"/>
        </w:rPr>
        <w:t>“User already Registered...Please choose a different User Name”</w:t>
      </w:r>
      <w:r w:rsidRPr="00E11492">
        <w:rPr>
          <w:noProof/>
          <w:lang w:eastAsia="ja-JP"/>
        </w:rPr>
        <w:t>.</w:t>
      </w:r>
      <w:r w:rsidR="00261AEF">
        <w:t>.</w:t>
      </w:r>
    </w:p>
    <w:p w14:paraId="1BB628C4" w14:textId="2BA3CA81" w:rsidR="00307C46" w:rsidRPr="0004791E" w:rsidRDefault="00307C46" w:rsidP="004C40F7">
      <w:pPr>
        <w:pStyle w:val="StyleHeading2Sub-headingH2ChapterNumberAppendixLetterchnh"/>
      </w:pPr>
      <w:bookmarkStart w:id="58" w:name="_Toc472937929"/>
      <w:r>
        <w:lastRenderedPageBreak/>
        <w:t>User Interface</w:t>
      </w:r>
      <w:bookmarkEnd w:id="58"/>
      <w:r w:rsidRPr="0004791E">
        <w:t xml:space="preserve"> </w:t>
      </w:r>
    </w:p>
    <w:p w14:paraId="1DDA0646" w14:textId="6D188CDF" w:rsidR="009F5790" w:rsidRDefault="00A318D4" w:rsidP="008745AD">
      <w:pPr>
        <w:pStyle w:val="ListParagraph"/>
        <w:numPr>
          <w:ilvl w:val="1"/>
          <w:numId w:val="16"/>
        </w:numPr>
      </w:pPr>
      <w:r>
        <w:t xml:space="preserve">The </w:t>
      </w:r>
      <w:r w:rsidR="009B1AA4">
        <w:t>Labels of the form</w:t>
      </w:r>
      <w:r w:rsidR="00517857">
        <w:t xml:space="preserve"> shall be bold</w:t>
      </w:r>
    </w:p>
    <w:p w14:paraId="26121109" w14:textId="159652DC" w:rsidR="00517857" w:rsidRDefault="009B1AA4" w:rsidP="008745AD">
      <w:pPr>
        <w:pStyle w:val="ListParagraph"/>
        <w:numPr>
          <w:ilvl w:val="1"/>
          <w:numId w:val="16"/>
        </w:numPr>
      </w:pPr>
      <w:r>
        <w:t>All the by drop down menus should have a default option</w:t>
      </w:r>
    </w:p>
    <w:p w14:paraId="1E243CAB" w14:textId="5C720990" w:rsidR="00517857" w:rsidRDefault="009B1AA4" w:rsidP="008745AD">
      <w:pPr>
        <w:pStyle w:val="ListParagraph"/>
        <w:numPr>
          <w:ilvl w:val="1"/>
          <w:numId w:val="16"/>
        </w:numPr>
      </w:pPr>
      <w:r>
        <w:t>Mandatory fiels should be marked by astricks</w:t>
      </w:r>
    </w:p>
    <w:p w14:paraId="25B3E02F" w14:textId="70CCB04B" w:rsidR="00517857" w:rsidRDefault="00517857" w:rsidP="004E0E0E">
      <w:pPr>
        <w:pStyle w:val="ListParagraph"/>
      </w:pPr>
    </w:p>
    <w:p w14:paraId="7FCE4EB1" w14:textId="77777777" w:rsidR="008D7A48" w:rsidRDefault="008D7A48" w:rsidP="008745AD"/>
    <w:p w14:paraId="75481756" w14:textId="53EC842F" w:rsidR="00F8175B" w:rsidRPr="0004791E" w:rsidRDefault="00F8175B" w:rsidP="004C40F7">
      <w:pPr>
        <w:pStyle w:val="StyleHeading2Sub-headingH2ChapterNumberAppendixLetterchnh"/>
      </w:pPr>
      <w:bookmarkStart w:id="59" w:name="_Toc472937930"/>
      <w:r>
        <w:t>Security</w:t>
      </w:r>
      <w:bookmarkEnd w:id="59"/>
    </w:p>
    <w:p w14:paraId="0E9A01BA" w14:textId="4540FEA8" w:rsidR="008D7A48" w:rsidRDefault="008D7A48" w:rsidP="008745AD">
      <w:pPr>
        <w:pStyle w:val="ListParagraph"/>
        <w:numPr>
          <w:ilvl w:val="0"/>
          <w:numId w:val="19"/>
        </w:numPr>
      </w:pPr>
      <w:r>
        <w:t>Remember my credential option should save username and password in html cookies.</w:t>
      </w:r>
    </w:p>
    <w:p w14:paraId="7A09A4C8" w14:textId="06F56114" w:rsidR="00F8175B" w:rsidRPr="009F5790" w:rsidRDefault="008D7A48" w:rsidP="008745AD">
      <w:pPr>
        <w:pStyle w:val="ListParagraph"/>
        <w:numPr>
          <w:ilvl w:val="0"/>
          <w:numId w:val="19"/>
        </w:numPr>
      </w:pPr>
      <w:r>
        <w:t>The LMS</w:t>
      </w:r>
      <w:r w:rsidR="003952B2">
        <w:t xml:space="preserve"> will allow</w:t>
      </w:r>
      <w:r>
        <w:t xml:space="preserve"> user to Cancel the applied leave</w:t>
      </w:r>
      <w:r w:rsidR="003952B2">
        <w:t xml:space="preserve"> at any point.</w:t>
      </w:r>
    </w:p>
    <w:p w14:paraId="502F6280" w14:textId="77777777" w:rsidR="009F5790" w:rsidRPr="009F5790" w:rsidRDefault="009F5790" w:rsidP="008745AD">
      <w:pPr>
        <w:pStyle w:val="StyleHeading1H1Mainheading1Heading1Heading10Head1h1Sec"/>
      </w:pPr>
      <w:bookmarkStart w:id="60" w:name="_Toc144299929"/>
      <w:bookmarkStart w:id="61" w:name="_Toc145125015"/>
      <w:bookmarkStart w:id="62" w:name="_Toc165439513"/>
      <w:bookmarkStart w:id="63" w:name="_Toc186019622"/>
      <w:bookmarkStart w:id="64" w:name="_Toc472937931"/>
      <w:r w:rsidRPr="009F5790">
        <w:t>Extension Points</w:t>
      </w:r>
      <w:bookmarkEnd w:id="60"/>
      <w:bookmarkEnd w:id="61"/>
      <w:bookmarkEnd w:id="62"/>
      <w:bookmarkEnd w:id="63"/>
      <w:bookmarkEnd w:id="64"/>
    </w:p>
    <w:p w14:paraId="5198B509" w14:textId="0E63609C" w:rsidR="00DE247D" w:rsidRPr="0004791E" w:rsidRDefault="00DE247D" w:rsidP="004C40F7">
      <w:pPr>
        <w:pStyle w:val="StyleHeading2Sub-headingH2ChapterNumberAppendixLetterchnh"/>
      </w:pPr>
      <w:bookmarkStart w:id="65" w:name="_Toc472937932"/>
      <w:bookmarkStart w:id="66" w:name="_Toc122945797"/>
      <w:bookmarkStart w:id="67" w:name="_Toc123634717"/>
      <w:bookmarkStart w:id="68" w:name="_Toc165439514"/>
      <w:bookmarkStart w:id="69" w:name="_Toc186019623"/>
      <w:r w:rsidRPr="0004791E">
        <w:t xml:space="preserve">Extension in </w:t>
      </w:r>
      <w:r>
        <w:t xml:space="preserve">Alternate Flow </w:t>
      </w:r>
      <w:r w:rsidR="00EA7593">
        <w:t xml:space="preserve"> </w:t>
      </w:r>
      <w:r w:rsidR="00A72371">
        <w:t>2</w:t>
      </w:r>
      <w:r w:rsidRPr="0004791E">
        <w:t>:</w:t>
      </w:r>
      <w:bookmarkEnd w:id="65"/>
      <w:r w:rsidRPr="0004791E">
        <w:t xml:space="preserve"> </w:t>
      </w:r>
    </w:p>
    <w:p w14:paraId="62FF771A" w14:textId="169C386F" w:rsidR="00DE247D" w:rsidRPr="00DE247D" w:rsidRDefault="00DE247D" w:rsidP="008745AD">
      <w:r w:rsidRPr="00DE247D">
        <w:t>In step 7</w:t>
      </w:r>
      <w:r w:rsidR="00A72371">
        <w:t xml:space="preserve"> and 8</w:t>
      </w:r>
      <w:r w:rsidRPr="00DE247D">
        <w:t>, i</w:t>
      </w:r>
      <w:r w:rsidR="00A72371">
        <w:t>f the customer has entered First Name and Last Name which includes numeric characters</w:t>
      </w:r>
      <w:r w:rsidRPr="00DE247D">
        <w:t>:</w:t>
      </w:r>
    </w:p>
    <w:p w14:paraId="35B98217" w14:textId="212AB680" w:rsidR="00A72371" w:rsidRDefault="006C53AA" w:rsidP="00A72371">
      <w:r>
        <w:t xml:space="preserve">1. </w:t>
      </w:r>
      <w:r w:rsidR="00DE247D" w:rsidRPr="00DE247D">
        <w:t>The system prom</w:t>
      </w:r>
      <w:r w:rsidR="00A72371">
        <w:t>pts the user to re-enter the details.</w:t>
      </w:r>
    </w:p>
    <w:p w14:paraId="26249805" w14:textId="6603218B" w:rsidR="00DE247D" w:rsidRPr="006C53AA" w:rsidRDefault="00A72371" w:rsidP="008745AD">
      <w:r>
        <w:t>2</w:t>
      </w:r>
      <w:r w:rsidR="006C53AA">
        <w:t xml:space="preserve">. </w:t>
      </w:r>
      <w:r w:rsidR="00DE247D">
        <w:t xml:space="preserve">The system takes user to the </w:t>
      </w:r>
      <w:r w:rsidR="00DE247D" w:rsidRPr="00B22A32">
        <w:rPr>
          <w:b/>
        </w:rPr>
        <w:t>Step 3</w:t>
      </w:r>
      <w:r w:rsidR="00DE247D">
        <w:t xml:space="preserve"> of </w:t>
      </w:r>
      <w:r w:rsidR="00DE247D" w:rsidRPr="00B22A32">
        <w:rPr>
          <w:b/>
        </w:rPr>
        <w:t>Basic Flow</w:t>
      </w:r>
      <w:r>
        <w:rPr>
          <w:b/>
        </w:rPr>
        <w:t>.</w:t>
      </w:r>
    </w:p>
    <w:p w14:paraId="79AAF70E" w14:textId="77777777" w:rsidR="006C53AA" w:rsidRDefault="006C53AA" w:rsidP="008745AD"/>
    <w:p w14:paraId="3B0CFABF" w14:textId="77777777" w:rsidR="009F5790" w:rsidRPr="009F5790" w:rsidRDefault="009F5790" w:rsidP="008745AD">
      <w:pPr>
        <w:pStyle w:val="StyleHeading1H1Mainheading1Heading1Heading10Head1h1Sec"/>
      </w:pPr>
      <w:bookmarkStart w:id="70" w:name="_Toc144299930"/>
      <w:bookmarkStart w:id="71" w:name="_Toc145125016"/>
      <w:bookmarkStart w:id="72" w:name="_Toc165439515"/>
      <w:bookmarkStart w:id="73" w:name="_Toc186019624"/>
      <w:bookmarkStart w:id="74" w:name="_Toc472937934"/>
      <w:bookmarkEnd w:id="66"/>
      <w:bookmarkEnd w:id="67"/>
      <w:bookmarkEnd w:id="68"/>
      <w:bookmarkEnd w:id="69"/>
      <w:r w:rsidRPr="009F5790">
        <w:t>Business Rules</w:t>
      </w:r>
      <w:bookmarkEnd w:id="70"/>
      <w:bookmarkEnd w:id="71"/>
      <w:bookmarkEnd w:id="72"/>
      <w:bookmarkEnd w:id="73"/>
      <w:bookmarkEnd w:id="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4"/>
        <w:gridCol w:w="3629"/>
        <w:gridCol w:w="2946"/>
      </w:tblGrid>
      <w:tr w:rsidR="009F5790" w:rsidRPr="009F5790" w14:paraId="5DA241AB" w14:textId="77777777" w:rsidTr="008D7A48">
        <w:trPr>
          <w:trHeight w:val="479"/>
          <w:tblHeader/>
        </w:trPr>
        <w:tc>
          <w:tcPr>
            <w:tcW w:w="2264" w:type="dxa"/>
            <w:shd w:val="clear" w:color="auto" w:fill="F3F3F3"/>
          </w:tcPr>
          <w:p w14:paraId="1ACB541A" w14:textId="77777777" w:rsidR="009F5790" w:rsidRPr="009F5790" w:rsidRDefault="009F5790" w:rsidP="008745AD">
            <w:r w:rsidRPr="009F5790">
              <w:t>Business Rule Name</w:t>
            </w:r>
          </w:p>
        </w:tc>
        <w:tc>
          <w:tcPr>
            <w:tcW w:w="3629" w:type="dxa"/>
            <w:shd w:val="clear" w:color="auto" w:fill="F3F3F3"/>
          </w:tcPr>
          <w:p w14:paraId="05661A87" w14:textId="77777777" w:rsidR="009F5790" w:rsidRPr="009F5790" w:rsidRDefault="009F5790" w:rsidP="008745AD">
            <w:r w:rsidRPr="009F5790">
              <w:t>Business Rule Description</w:t>
            </w:r>
          </w:p>
        </w:tc>
        <w:tc>
          <w:tcPr>
            <w:tcW w:w="2946" w:type="dxa"/>
            <w:shd w:val="clear" w:color="auto" w:fill="F3F3F3"/>
          </w:tcPr>
          <w:p w14:paraId="39145F8C" w14:textId="77777777" w:rsidR="009F5790" w:rsidRPr="009F5790" w:rsidRDefault="009F5790" w:rsidP="008745AD">
            <w:r w:rsidRPr="009F5790">
              <w:t>System action (if BR fails)</w:t>
            </w:r>
          </w:p>
        </w:tc>
      </w:tr>
      <w:tr w:rsidR="00026079" w:rsidRPr="00026079" w14:paraId="5E4F9659" w14:textId="77777777" w:rsidTr="008D7A48">
        <w:trPr>
          <w:trHeight w:val="894"/>
        </w:trPr>
        <w:tc>
          <w:tcPr>
            <w:tcW w:w="2264" w:type="dxa"/>
          </w:tcPr>
          <w:p w14:paraId="34BE25B9" w14:textId="59DE3875" w:rsidR="009F5790" w:rsidRPr="006F1289" w:rsidRDefault="000A2360" w:rsidP="008745AD">
            <w:pPr>
              <w:pStyle w:val="infoblue"/>
              <w:rPr>
                <w:color w:val="7030A0"/>
              </w:rPr>
            </w:pPr>
            <w:r w:rsidRPr="006F1289">
              <w:rPr>
                <w:color w:val="7030A0"/>
              </w:rPr>
              <w:t>BR01</w:t>
            </w:r>
          </w:p>
        </w:tc>
        <w:tc>
          <w:tcPr>
            <w:tcW w:w="3629" w:type="dxa"/>
          </w:tcPr>
          <w:p w14:paraId="7DB9F38F" w14:textId="35B324E9" w:rsidR="009F5790" w:rsidRPr="006F1289" w:rsidRDefault="004C40F7" w:rsidP="008745AD">
            <w:pPr>
              <w:pStyle w:val="infoblue"/>
              <w:rPr>
                <w:color w:val="7030A0"/>
              </w:rPr>
            </w:pPr>
            <w:r>
              <w:rPr>
                <w:color w:val="7030A0"/>
              </w:rPr>
              <w:t>User must enter unique username</w:t>
            </w:r>
          </w:p>
        </w:tc>
        <w:tc>
          <w:tcPr>
            <w:tcW w:w="2946" w:type="dxa"/>
          </w:tcPr>
          <w:p w14:paraId="61C1AE7B" w14:textId="42816D23" w:rsidR="009F5790" w:rsidRPr="006F1289" w:rsidRDefault="00DE7A69" w:rsidP="008745AD">
            <w:pPr>
              <w:pStyle w:val="infoblue"/>
              <w:rPr>
                <w:color w:val="7030A0"/>
              </w:rPr>
            </w:pPr>
            <w:r w:rsidRPr="006F1289">
              <w:rPr>
                <w:color w:val="7030A0"/>
              </w:rPr>
              <w:t>User is prompted to re-enter</w:t>
            </w:r>
            <w:r w:rsidR="004C40F7">
              <w:rPr>
                <w:color w:val="7030A0"/>
              </w:rPr>
              <w:t xml:space="preserve"> the Username.</w:t>
            </w:r>
          </w:p>
        </w:tc>
      </w:tr>
      <w:tr w:rsidR="00026079" w:rsidRPr="00026079" w14:paraId="49347A52" w14:textId="77777777" w:rsidTr="008D7A48">
        <w:trPr>
          <w:trHeight w:val="894"/>
        </w:trPr>
        <w:tc>
          <w:tcPr>
            <w:tcW w:w="2264" w:type="dxa"/>
          </w:tcPr>
          <w:p w14:paraId="7155FEA1" w14:textId="7D4585CF" w:rsidR="000A2360" w:rsidRPr="006F1289" w:rsidRDefault="000A2360" w:rsidP="008745AD">
            <w:pPr>
              <w:pStyle w:val="infoblue"/>
              <w:rPr>
                <w:color w:val="7030A0"/>
              </w:rPr>
            </w:pPr>
            <w:r w:rsidRPr="006F1289">
              <w:rPr>
                <w:color w:val="7030A0"/>
              </w:rPr>
              <w:t>BR02</w:t>
            </w:r>
          </w:p>
        </w:tc>
        <w:tc>
          <w:tcPr>
            <w:tcW w:w="3629" w:type="dxa"/>
          </w:tcPr>
          <w:p w14:paraId="0B16553C" w14:textId="2BFD7FFD" w:rsidR="000A2360" w:rsidRPr="006F1289" w:rsidRDefault="004C40F7" w:rsidP="008745AD">
            <w:pPr>
              <w:pStyle w:val="infoblue"/>
              <w:rPr>
                <w:color w:val="7030A0"/>
              </w:rPr>
            </w:pPr>
            <w:r>
              <w:rPr>
                <w:color w:val="7030A0"/>
              </w:rPr>
              <w:t>User must enter First name and Last name such that</w:t>
            </w:r>
            <w:r w:rsidR="00CF4B12">
              <w:rPr>
                <w:color w:val="7030A0"/>
              </w:rPr>
              <w:t xml:space="preserve"> it contains only characters</w:t>
            </w:r>
          </w:p>
        </w:tc>
        <w:tc>
          <w:tcPr>
            <w:tcW w:w="2946" w:type="dxa"/>
          </w:tcPr>
          <w:p w14:paraId="72D0A41A" w14:textId="7467074D" w:rsidR="000A2360" w:rsidRPr="006F1289" w:rsidRDefault="008D7A48" w:rsidP="008745AD">
            <w:pPr>
              <w:pStyle w:val="infoblue"/>
              <w:rPr>
                <w:color w:val="7030A0"/>
              </w:rPr>
            </w:pPr>
            <w:r w:rsidRPr="006F1289">
              <w:rPr>
                <w:color w:val="7030A0"/>
              </w:rPr>
              <w:t>Displays error</w:t>
            </w:r>
            <w:r w:rsidR="00CF4B12">
              <w:rPr>
                <w:color w:val="7030A0"/>
              </w:rPr>
              <w:t xml:space="preserve"> message “Invalid First Name/Last Name</w:t>
            </w:r>
            <w:r w:rsidRPr="006F1289">
              <w:rPr>
                <w:color w:val="7030A0"/>
              </w:rPr>
              <w:t>”</w:t>
            </w:r>
          </w:p>
        </w:tc>
      </w:tr>
    </w:tbl>
    <w:p w14:paraId="2E47C33A" w14:textId="77777777" w:rsidR="009F5790" w:rsidRDefault="009F5790" w:rsidP="008745AD">
      <w:pPr>
        <w:pStyle w:val="CommentText"/>
      </w:pPr>
    </w:p>
    <w:p w14:paraId="1DE5C5A9" w14:textId="77777777" w:rsidR="009B1AA4" w:rsidRDefault="009B1AA4" w:rsidP="008745AD">
      <w:pPr>
        <w:pStyle w:val="CommentText"/>
      </w:pPr>
    </w:p>
    <w:p w14:paraId="12DCB0E6" w14:textId="77777777" w:rsidR="009B1AA4" w:rsidRDefault="009B1AA4" w:rsidP="008745AD">
      <w:pPr>
        <w:pStyle w:val="CommentText"/>
      </w:pPr>
    </w:p>
    <w:p w14:paraId="21199D48" w14:textId="77777777" w:rsidR="009B1AA4" w:rsidRPr="009F5790" w:rsidRDefault="009B1AA4" w:rsidP="008745AD">
      <w:pPr>
        <w:pStyle w:val="CommentText"/>
      </w:pPr>
    </w:p>
    <w:p w14:paraId="12195B52" w14:textId="77777777" w:rsidR="009F5790" w:rsidRPr="009F5790" w:rsidRDefault="009F5790" w:rsidP="008745AD">
      <w:pPr>
        <w:pStyle w:val="CommentText"/>
      </w:pPr>
    </w:p>
    <w:p w14:paraId="5FCAD465" w14:textId="77777777" w:rsidR="009F5790" w:rsidRPr="009F5790" w:rsidRDefault="009F5790" w:rsidP="008745AD">
      <w:pPr>
        <w:pStyle w:val="StyleHeading1H1Mainheading1Heading1Heading10Head1h1Sec"/>
      </w:pPr>
      <w:bookmarkStart w:id="75" w:name="_Toc144299931"/>
      <w:bookmarkStart w:id="76" w:name="_Toc145125017"/>
      <w:bookmarkStart w:id="77" w:name="_Toc165439516"/>
      <w:bookmarkStart w:id="78" w:name="_Toc186019625"/>
      <w:bookmarkStart w:id="79" w:name="_Toc472937935"/>
      <w:r w:rsidRPr="009F5790">
        <w:t>Diagrams</w:t>
      </w:r>
      <w:bookmarkEnd w:id="75"/>
      <w:bookmarkEnd w:id="76"/>
      <w:bookmarkEnd w:id="77"/>
      <w:bookmarkEnd w:id="78"/>
      <w:bookmarkEnd w:id="79"/>
    </w:p>
    <w:p w14:paraId="0342FFB6" w14:textId="36AEE9F6" w:rsidR="009F5790" w:rsidRPr="009F5790" w:rsidRDefault="009F5790" w:rsidP="004C40F7">
      <w:pPr>
        <w:pStyle w:val="StyleHeading2Sub-headingH2ChapterNumberAppendixLetterchnh"/>
      </w:pPr>
      <w:bookmarkStart w:id="80" w:name="_Toc144299932"/>
      <w:bookmarkStart w:id="81" w:name="_Toc145125018"/>
      <w:bookmarkStart w:id="82" w:name="_Toc165439517"/>
      <w:bookmarkStart w:id="83" w:name="_Toc186019626"/>
      <w:bookmarkStart w:id="84" w:name="_Toc472937936"/>
      <w:r w:rsidRPr="009F5790">
        <w:t>Use Case Diagram</w:t>
      </w:r>
      <w:bookmarkEnd w:id="80"/>
      <w:bookmarkEnd w:id="81"/>
      <w:bookmarkEnd w:id="82"/>
      <w:bookmarkEnd w:id="83"/>
      <w:r w:rsidR="00794598">
        <w:t xml:space="preserve"> for</w:t>
      </w:r>
      <w:bookmarkEnd w:id="84"/>
      <w:r w:rsidR="00794598">
        <w:t xml:space="preserve"> </w:t>
      </w:r>
    </w:p>
    <w:p w14:paraId="3C58AB81" w14:textId="77777777" w:rsidR="009F5790" w:rsidRPr="009F5790" w:rsidRDefault="009F5790" w:rsidP="008745AD">
      <w:pPr>
        <w:pStyle w:val="infoblue"/>
      </w:pPr>
    </w:p>
    <w:p w14:paraId="5DED885D" w14:textId="77777777" w:rsidR="00132C4A" w:rsidRDefault="00132C4A" w:rsidP="008745AD">
      <w:pPr>
        <w:pStyle w:val="infoblue"/>
        <w:rPr>
          <w:noProof/>
        </w:rPr>
      </w:pPr>
    </w:p>
    <w:p w14:paraId="29281F77" w14:textId="2D13A8A2" w:rsidR="009F5790" w:rsidRPr="009F5790" w:rsidRDefault="00132C4A" w:rsidP="008745AD">
      <w:pPr>
        <w:pStyle w:val="infoblue"/>
      </w:pPr>
      <w:r>
        <w:rPr>
          <w:noProof/>
          <w:lang w:val="en-US"/>
        </w:rPr>
        <w:drawing>
          <wp:inline distT="0" distB="0" distL="0" distR="0" wp14:anchorId="0C51EE4E" wp14:editId="168DE4D0">
            <wp:extent cx="6124575" cy="4765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406" t="15803" r="27969" b="28151"/>
                    <a:stretch/>
                  </pic:blipFill>
                  <pic:spPr bwMode="auto">
                    <a:xfrm>
                      <a:off x="0" y="0"/>
                      <a:ext cx="6143974" cy="4780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BDB38" w14:textId="77777777" w:rsidR="009F5790" w:rsidRPr="009F5790" w:rsidRDefault="009F5790" w:rsidP="008745AD"/>
    <w:p w14:paraId="35E2DE9C" w14:textId="77777777" w:rsidR="009F5790" w:rsidRPr="009F5790" w:rsidRDefault="009F5790" w:rsidP="008745AD">
      <w:pPr>
        <w:pStyle w:val="StyleHeading1H1Mainheading1Heading1Heading10Head1h1Sec"/>
      </w:pPr>
      <w:bookmarkStart w:id="85" w:name="_Toc144299934"/>
      <w:bookmarkStart w:id="86" w:name="_Toc145125020"/>
      <w:bookmarkStart w:id="87" w:name="_Toc165439519"/>
      <w:bookmarkStart w:id="88" w:name="_Toc186019628"/>
      <w:bookmarkStart w:id="89" w:name="_Toc472937937"/>
      <w:r w:rsidRPr="009F5790">
        <w:t>Scenarios</w:t>
      </w:r>
      <w:bookmarkEnd w:id="85"/>
      <w:bookmarkEnd w:id="86"/>
      <w:bookmarkEnd w:id="87"/>
      <w:bookmarkEnd w:id="88"/>
      <w:bookmarkEnd w:id="89"/>
    </w:p>
    <w:p w14:paraId="472550AD" w14:textId="77777777" w:rsidR="009F5790" w:rsidRPr="004C40F7" w:rsidRDefault="009F5790" w:rsidP="004C40F7">
      <w:pPr>
        <w:pStyle w:val="StyleHeading2Sub-headingH2ChapterNumberAppendixLetterchnh"/>
      </w:pPr>
      <w:bookmarkStart w:id="90" w:name="_Toc144299935"/>
      <w:bookmarkStart w:id="91" w:name="_Toc145125021"/>
      <w:bookmarkStart w:id="92" w:name="_Toc165439520"/>
      <w:bookmarkStart w:id="93" w:name="_Toc186019629"/>
      <w:bookmarkStart w:id="94" w:name="_Toc472937938"/>
      <w:r w:rsidRPr="004C40F7">
        <w:t>Success Scenarios</w:t>
      </w:r>
      <w:bookmarkEnd w:id="90"/>
      <w:bookmarkEnd w:id="91"/>
      <w:bookmarkEnd w:id="92"/>
      <w:bookmarkEnd w:id="93"/>
      <w:bookmarkEnd w:id="94"/>
    </w:p>
    <w:p w14:paraId="51113A37" w14:textId="0DB104EA" w:rsidR="009F5790" w:rsidRPr="009F5790" w:rsidRDefault="009F5790" w:rsidP="008745AD"/>
    <w:p w14:paraId="0439A5F8" w14:textId="50468E4B" w:rsidR="004C40F7" w:rsidRPr="004C40F7" w:rsidRDefault="004C40F7" w:rsidP="004C40F7">
      <w:pPr>
        <w:pStyle w:val="StyleHeading2Sub-headingH2ChapterNumberAppendixLetterchnh"/>
        <w:rPr>
          <w:szCs w:val="22"/>
        </w:rPr>
      </w:pPr>
      <w:r w:rsidRPr="004C40F7">
        <w:t xml:space="preserve">successful sign up to make my journey user registeration form  after rejecting the username entered by the user </w:t>
      </w:r>
      <w:r w:rsidRPr="004C40F7">
        <w:rPr>
          <w:szCs w:val="22"/>
        </w:rPr>
        <w:t>and user successfully signs up.</w:t>
      </w:r>
    </w:p>
    <w:p w14:paraId="32A0C8CD" w14:textId="77777777" w:rsidR="004C40F7" w:rsidRPr="009F5790" w:rsidRDefault="004C40F7" w:rsidP="004C40F7">
      <w:pPr>
        <w:pStyle w:val="ListParagraph"/>
      </w:pPr>
    </w:p>
    <w:p w14:paraId="17B36821" w14:textId="77777777" w:rsidR="009F5790" w:rsidRPr="009F5790" w:rsidRDefault="009F5790" w:rsidP="004C40F7">
      <w:pPr>
        <w:pStyle w:val="StyleHeading2Sub-headingH2ChapterNumberAppendixLetterchnh"/>
      </w:pPr>
      <w:bookmarkStart w:id="95" w:name="_Toc144299936"/>
      <w:bookmarkStart w:id="96" w:name="_Toc145125022"/>
      <w:bookmarkStart w:id="97" w:name="_Toc165439521"/>
      <w:bookmarkStart w:id="98" w:name="_Toc186019630"/>
      <w:bookmarkStart w:id="99" w:name="_Toc472937939"/>
      <w:r w:rsidRPr="009F5790">
        <w:lastRenderedPageBreak/>
        <w:t>Failure Scenarios</w:t>
      </w:r>
      <w:bookmarkEnd w:id="95"/>
      <w:bookmarkEnd w:id="96"/>
      <w:bookmarkEnd w:id="97"/>
      <w:bookmarkEnd w:id="98"/>
      <w:bookmarkEnd w:id="99"/>
    </w:p>
    <w:p w14:paraId="67A8A301" w14:textId="1B58FF12" w:rsidR="00982C75" w:rsidRPr="00F258A6" w:rsidRDefault="00982C75" w:rsidP="004C40F7">
      <w:pPr>
        <w:pStyle w:val="NormalNotesBulleted"/>
        <w:numPr>
          <w:ilvl w:val="0"/>
          <w:numId w:val="0"/>
        </w:numPr>
        <w:ind w:left="720"/>
      </w:pPr>
    </w:p>
    <w:p w14:paraId="4B82413E" w14:textId="77777777" w:rsidR="00982C75" w:rsidRPr="00F258A6" w:rsidRDefault="00982C75" w:rsidP="008745AD">
      <w:pPr>
        <w:pStyle w:val="NormalNotesBulleted"/>
        <w:numPr>
          <w:ilvl w:val="0"/>
          <w:numId w:val="7"/>
        </w:numPr>
      </w:pPr>
      <w:r w:rsidRPr="00F258A6">
        <w:t>Web Server Down</w:t>
      </w:r>
    </w:p>
    <w:p w14:paraId="5F0DC63B" w14:textId="77777777" w:rsidR="00982C75" w:rsidRPr="00F258A6" w:rsidRDefault="00982C75" w:rsidP="008745AD">
      <w:pPr>
        <w:pStyle w:val="NormalNotesBulleted"/>
        <w:numPr>
          <w:ilvl w:val="0"/>
          <w:numId w:val="7"/>
        </w:numPr>
      </w:pPr>
      <w:r w:rsidRPr="00F258A6">
        <w:t>Database Connectivity Error</w:t>
      </w:r>
    </w:p>
    <w:p w14:paraId="2E7AB60D" w14:textId="77777777" w:rsidR="00982C75" w:rsidRDefault="00982C75" w:rsidP="008745AD">
      <w:pPr>
        <w:pStyle w:val="NormalNotesBulleted"/>
        <w:numPr>
          <w:ilvl w:val="0"/>
          <w:numId w:val="7"/>
        </w:numPr>
      </w:pPr>
      <w:r w:rsidRPr="00F258A6">
        <w:t>Network Connectivity Error</w:t>
      </w:r>
    </w:p>
    <w:p w14:paraId="56691844" w14:textId="075398D1" w:rsidR="009B1AA4" w:rsidRPr="00F258A6" w:rsidRDefault="004C40F7" w:rsidP="008745AD">
      <w:pPr>
        <w:pStyle w:val="NormalNotesBulleted"/>
        <w:numPr>
          <w:ilvl w:val="0"/>
          <w:numId w:val="7"/>
        </w:numPr>
      </w:pPr>
      <w:r>
        <w:t xml:space="preserve">User leaves the </w:t>
      </w:r>
      <w:r>
        <w:rPr>
          <w:b/>
        </w:rPr>
        <w:t xml:space="preserve">Make My Journey User Registration Form </w:t>
      </w:r>
      <w:r>
        <w:t xml:space="preserve"> </w:t>
      </w:r>
      <w:r w:rsidR="009B1AA4">
        <w:t>blank and click on submit</w:t>
      </w:r>
    </w:p>
    <w:p w14:paraId="1260B627" w14:textId="39A41F91" w:rsidR="009F5790" w:rsidRPr="009F5790" w:rsidRDefault="00982C75" w:rsidP="008745AD">
      <w:r>
        <w:tab/>
      </w:r>
    </w:p>
    <w:p w14:paraId="2338ADB1" w14:textId="77777777" w:rsidR="009F5790" w:rsidRPr="009F5790" w:rsidRDefault="009F5790" w:rsidP="008745AD"/>
    <w:p w14:paraId="3B4B31B3" w14:textId="0D2CF565" w:rsidR="009F5790" w:rsidRPr="00D26199" w:rsidRDefault="009F5790" w:rsidP="004C40F7">
      <w:pPr>
        <w:pStyle w:val="StyleHeading1H1Mainheading1Heading1Heading10Head1h1Sec"/>
      </w:pPr>
      <w:bookmarkStart w:id="100" w:name="_Toc144299937"/>
      <w:bookmarkStart w:id="101" w:name="_Toc145125023"/>
      <w:bookmarkStart w:id="102" w:name="_Toc165439522"/>
      <w:bookmarkStart w:id="103" w:name="_Toc186019631"/>
      <w:bookmarkStart w:id="104" w:name="_Toc472937940"/>
      <w:r w:rsidRPr="009F5790">
        <w:t>Issues</w:t>
      </w:r>
      <w:bookmarkEnd w:id="100"/>
      <w:bookmarkEnd w:id="101"/>
      <w:bookmarkEnd w:id="102"/>
      <w:bookmarkEnd w:id="103"/>
      <w:bookmarkEnd w:id="104"/>
    </w:p>
    <w:p w14:paraId="2FA2F15C" w14:textId="69CED42A" w:rsidR="00B95EBB" w:rsidRPr="00D26199" w:rsidRDefault="00B95EBB" w:rsidP="008745AD">
      <w:pPr>
        <w:pStyle w:val="NormalNotesBulleted"/>
        <w:numPr>
          <w:ilvl w:val="0"/>
          <w:numId w:val="7"/>
        </w:numPr>
      </w:pPr>
      <w:r w:rsidRPr="00D26199">
        <w:t xml:space="preserve">What if </w:t>
      </w:r>
      <w:r w:rsidR="004C40F7">
        <w:t>the user enters invalid Email Id</w:t>
      </w:r>
      <w:r w:rsidRPr="00D26199">
        <w:t xml:space="preserve"> ?</w:t>
      </w:r>
    </w:p>
    <w:p w14:paraId="7CC62646" w14:textId="77777777" w:rsidR="009F5790" w:rsidRPr="009F5790" w:rsidRDefault="009F5790" w:rsidP="008745AD">
      <w:pPr>
        <w:pStyle w:val="StyleHeading1H1Mainheading1Heading1Heading10Head1h1Sec"/>
      </w:pPr>
      <w:bookmarkStart w:id="105" w:name="_Toc144299938"/>
      <w:bookmarkStart w:id="106" w:name="_Toc145125024"/>
      <w:bookmarkStart w:id="107" w:name="_Toc165439523"/>
      <w:bookmarkStart w:id="108" w:name="_Toc186019632"/>
      <w:bookmarkStart w:id="109" w:name="_Toc472937941"/>
      <w:r w:rsidRPr="009F5790">
        <w:t>UI Specifications</w:t>
      </w:r>
      <w:bookmarkEnd w:id="105"/>
      <w:bookmarkEnd w:id="106"/>
      <w:bookmarkEnd w:id="107"/>
      <w:bookmarkEnd w:id="108"/>
      <w:bookmarkEnd w:id="109"/>
    </w:p>
    <w:p w14:paraId="58B743EA" w14:textId="77777777" w:rsidR="009F5790" w:rsidRPr="009F5790" w:rsidRDefault="009F5790" w:rsidP="008745AD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09B544D9" w14:textId="77777777" w:rsidR="009F5790" w:rsidRPr="009F5790" w:rsidRDefault="009F5790" w:rsidP="008745AD"/>
    <w:p w14:paraId="0A1EEE56" w14:textId="77777777" w:rsidR="009F5790" w:rsidRPr="009F5790" w:rsidRDefault="009F5790" w:rsidP="008745AD"/>
    <w:p w14:paraId="5FAA00E1" w14:textId="77777777" w:rsidR="009F5790" w:rsidRPr="009F5790" w:rsidRDefault="009F5790" w:rsidP="008745AD"/>
    <w:p w14:paraId="3D5D1008" w14:textId="77777777" w:rsidR="009F5790" w:rsidRPr="001C4D77" w:rsidRDefault="009F5790" w:rsidP="008745AD">
      <w:pPr>
        <w:pStyle w:val="StyleHeading1H1Mainheading1Heading1Heading10Head1h1Sec"/>
      </w:pPr>
      <w:bookmarkStart w:id="110" w:name="_Toc144299939"/>
      <w:bookmarkStart w:id="111" w:name="_Toc145125025"/>
      <w:bookmarkStart w:id="112" w:name="_Toc165439524"/>
      <w:bookmarkStart w:id="113" w:name="_Toc186019633"/>
      <w:bookmarkStart w:id="114" w:name="_Toc472937942"/>
      <w:r w:rsidRPr="001C4D77">
        <w:t>Inter System Dependencies</w:t>
      </w:r>
      <w:bookmarkEnd w:id="110"/>
      <w:bookmarkEnd w:id="111"/>
      <w:bookmarkEnd w:id="112"/>
      <w:bookmarkEnd w:id="113"/>
      <w:bookmarkEnd w:id="114"/>
    </w:p>
    <w:p w14:paraId="5896F56D" w14:textId="56CF1669" w:rsidR="009F5790" w:rsidRPr="009F5790" w:rsidRDefault="009F5790" w:rsidP="008745AD">
      <w:r w:rsidRPr="009F5790">
        <w:rPr>
          <w:b/>
        </w:rPr>
        <w:t xml:space="preserve">Module: </w:t>
      </w:r>
      <w:r w:rsidR="006C53AA">
        <w:rPr>
          <w:b/>
        </w:rPr>
        <w:t>‘</w:t>
      </w:r>
      <w:r w:rsidR="00CF4B12">
        <w:rPr>
          <w:b/>
        </w:rPr>
        <w:t xml:space="preserve">Make My Journey User Registration Form </w:t>
      </w:r>
      <w:r w:rsidR="00CF4B12">
        <w:t xml:space="preserve"> </w:t>
      </w:r>
      <w:r w:rsidR="006C53AA">
        <w:t xml:space="preserve">’ gets impacted due to : </w:t>
      </w:r>
    </w:p>
    <w:p w14:paraId="32524964" w14:textId="77777777" w:rsidR="009F5790" w:rsidRPr="009F5790" w:rsidRDefault="009F5790" w:rsidP="008745AD"/>
    <w:p w14:paraId="19D63F4C" w14:textId="292CD4D9" w:rsidR="009F5790" w:rsidRPr="009F5790" w:rsidRDefault="009F5790" w:rsidP="008745AD">
      <w:r w:rsidRPr="009F5790">
        <w:t xml:space="preserve">Use case name: </w:t>
      </w:r>
      <w:r w:rsidR="00CF4B12">
        <w:t>Alternate Flow 2</w:t>
      </w:r>
    </w:p>
    <w:p w14:paraId="4B470267" w14:textId="77777777" w:rsidR="009F5790" w:rsidRPr="009F5790" w:rsidRDefault="009F5790" w:rsidP="008745AD"/>
    <w:p w14:paraId="7E34014E" w14:textId="3863F70D" w:rsidR="009F5790" w:rsidRPr="009F5790" w:rsidRDefault="009F5790" w:rsidP="008745AD">
      <w:r w:rsidRPr="009F5790">
        <w:rPr>
          <w:b/>
        </w:rPr>
        <w:t>Impact</w:t>
      </w:r>
      <w:r w:rsidRPr="009F5790">
        <w:t xml:space="preserve">: </w:t>
      </w:r>
      <w:r w:rsidR="006C53AA">
        <w:t xml:space="preserve">If the </w:t>
      </w:r>
      <w:r w:rsidR="00CF4B12">
        <w:t>user tries to Submit</w:t>
      </w:r>
      <w:r w:rsidR="006C53AA">
        <w:t xml:space="preserve"> witho</w:t>
      </w:r>
      <w:r w:rsidR="00CF4B12">
        <w:t>ut entering the mandatory fields,</w:t>
      </w:r>
      <w:r w:rsidR="00DE7A69">
        <w:t xml:space="preserve"> he should be denied to do so</w:t>
      </w:r>
      <w:r w:rsidR="006C53AA">
        <w:t xml:space="preserve">. </w:t>
      </w:r>
    </w:p>
    <w:p w14:paraId="2C231003" w14:textId="77777777" w:rsidR="009F5790" w:rsidRPr="009F5790" w:rsidRDefault="009F5790" w:rsidP="008745AD"/>
    <w:p w14:paraId="2304A5FD" w14:textId="77777777" w:rsidR="009F5790" w:rsidRPr="009F5790" w:rsidRDefault="009F5790" w:rsidP="008745AD">
      <w:pPr>
        <w:pStyle w:val="StyleHeading1H1Mainheading1Heading1Heading10Head1h1Sec"/>
      </w:pPr>
      <w:bookmarkStart w:id="115" w:name="_Toc144299940"/>
      <w:bookmarkStart w:id="116" w:name="_Toc145125026"/>
      <w:bookmarkStart w:id="117" w:name="_Toc165439525"/>
      <w:bookmarkStart w:id="118" w:name="_Toc186019634"/>
      <w:bookmarkStart w:id="119" w:name="_Toc472937943"/>
      <w:r w:rsidRPr="009F5790">
        <w:t>Integratio</w:t>
      </w:r>
      <w:bookmarkEnd w:id="115"/>
      <w:bookmarkEnd w:id="116"/>
      <w:r w:rsidRPr="009F5790">
        <w:t>n with an already existing System of the &lt;&lt;Customer&gt;&gt;</w:t>
      </w:r>
      <w:bookmarkEnd w:id="117"/>
      <w:bookmarkEnd w:id="118"/>
      <w:bookmarkEnd w:id="119"/>
    </w:p>
    <w:p w14:paraId="0460A58B" w14:textId="77777777" w:rsidR="009F5790" w:rsidRPr="009F5790" w:rsidRDefault="009F5790" w:rsidP="008745AD"/>
    <w:p w14:paraId="0ABB75AE" w14:textId="77777777" w:rsidR="009F5790" w:rsidRPr="00D26199" w:rsidRDefault="009F5790" w:rsidP="008745AD">
      <w:r w:rsidRPr="00D26199">
        <w:t>&lt;&lt; This is especially applicable if the project at hand is an enhancement to an existing system.&gt;&gt;</w:t>
      </w:r>
    </w:p>
    <w:p w14:paraId="549E3FD1" w14:textId="77777777" w:rsidR="009F5790" w:rsidRPr="009F5790" w:rsidRDefault="009F5790" w:rsidP="008745AD"/>
    <w:p w14:paraId="50AD47E6" w14:textId="77777777" w:rsidR="009F5790" w:rsidRPr="009F5790" w:rsidRDefault="009F5790" w:rsidP="008745AD">
      <w:pPr>
        <w:pStyle w:val="StyleHeading1H1Mainheading1Heading1Heading10Head1h1Sec"/>
      </w:pPr>
      <w:bookmarkStart w:id="120" w:name="_Toc144299941"/>
      <w:bookmarkStart w:id="121" w:name="_Toc145125027"/>
      <w:bookmarkStart w:id="122" w:name="_Toc165439526"/>
      <w:bookmarkStart w:id="123" w:name="_Toc186019635"/>
      <w:bookmarkStart w:id="124" w:name="_Toc472937944"/>
      <w:r w:rsidRPr="009F5790">
        <w:t>Assumptions</w:t>
      </w:r>
      <w:bookmarkEnd w:id="120"/>
      <w:bookmarkEnd w:id="121"/>
      <w:bookmarkEnd w:id="122"/>
      <w:bookmarkEnd w:id="123"/>
      <w:bookmarkEnd w:id="124"/>
    </w:p>
    <w:p w14:paraId="22AC17C0" w14:textId="77777777" w:rsidR="009F5790" w:rsidRPr="009F5790" w:rsidRDefault="009F5790" w:rsidP="008745AD">
      <w:r w:rsidRPr="009F5790">
        <w:t>&lt;&lt; List down all the assumptions considered by this use case&gt;&gt;</w:t>
      </w:r>
    </w:p>
    <w:p w14:paraId="3F17E862" w14:textId="77777777" w:rsidR="009F5790" w:rsidRPr="009F5790" w:rsidRDefault="009F5790" w:rsidP="008745AD"/>
    <w:p w14:paraId="133AC3F5" w14:textId="77777777" w:rsidR="009F5790" w:rsidRPr="009F5790" w:rsidRDefault="009F5790" w:rsidP="008745AD">
      <w:r w:rsidRPr="009F5790">
        <w:br w:type="page"/>
      </w:r>
    </w:p>
    <w:p w14:paraId="507C4500" w14:textId="77777777" w:rsidR="009F5790" w:rsidRPr="009F5790" w:rsidRDefault="009F5790" w:rsidP="008745AD"/>
    <w:p w14:paraId="4A6FF747" w14:textId="77777777" w:rsidR="009F5790" w:rsidRPr="009F5790" w:rsidRDefault="009F5790" w:rsidP="008745AD"/>
    <w:p w14:paraId="446E364F" w14:textId="57EF95A0" w:rsidR="009F5790" w:rsidRPr="001C4D77" w:rsidRDefault="009F5790" w:rsidP="008745AD">
      <w:r w:rsidRPr="001C4D77">
        <w:t>REVISION HISTORY OF THE WORK PRODUCT</w:t>
      </w:r>
    </w:p>
    <w:p w14:paraId="53265488" w14:textId="0EEBBB8F" w:rsidR="009F5790" w:rsidRPr="001C4D77" w:rsidRDefault="009F5790" w:rsidP="008745AD">
      <w:r w:rsidRPr="001C4D77">
        <w:t>&lt;to be maintained by projects&gt;</w:t>
      </w:r>
    </w:p>
    <w:p w14:paraId="0085CB76" w14:textId="77777777" w:rsidR="009F5790" w:rsidRPr="009F5790" w:rsidRDefault="009F5790" w:rsidP="008745AD"/>
    <w:p w14:paraId="27DB307B" w14:textId="77777777" w:rsidR="009F5790" w:rsidRPr="009F5790" w:rsidRDefault="009F5790" w:rsidP="008745AD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062CBA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8745AD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8745AD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8745AD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8745AD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8745AD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8745AD">
            <w:r w:rsidRPr="009F5790">
              <w:t>Approved By</w:t>
            </w:r>
          </w:p>
        </w:tc>
      </w:tr>
      <w:tr w:rsidR="009F5790" w:rsidRPr="009F5790" w14:paraId="67C28D7D" w14:textId="77777777" w:rsidTr="00062CBA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8745AD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8745AD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8745AD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8745AD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8745AD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8745AD"/>
        </w:tc>
      </w:tr>
      <w:tr w:rsidR="009F5790" w:rsidRPr="009F5790" w14:paraId="2B06FFCE" w14:textId="77777777" w:rsidTr="00062CBA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8745AD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8745AD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8745AD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8745AD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8745AD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8745AD"/>
        </w:tc>
      </w:tr>
    </w:tbl>
    <w:p w14:paraId="4690480B" w14:textId="77777777" w:rsidR="009F5790" w:rsidRPr="009F5790" w:rsidRDefault="009F5790" w:rsidP="008745AD"/>
    <w:p w14:paraId="5E49A99B" w14:textId="687C11B2" w:rsidR="00DD3DC0" w:rsidRPr="009F5790" w:rsidRDefault="00DD3DC0" w:rsidP="008745AD"/>
    <w:sectPr w:rsidR="00DD3DC0" w:rsidRPr="009F5790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B1964" w14:textId="77777777" w:rsidR="00DA7B31" w:rsidRDefault="00DA7B31" w:rsidP="008745AD">
      <w:r>
        <w:separator/>
      </w:r>
    </w:p>
    <w:p w14:paraId="0D39CF4C" w14:textId="77777777" w:rsidR="00DA7B31" w:rsidRDefault="00DA7B31" w:rsidP="008745AD"/>
    <w:p w14:paraId="7DD25266" w14:textId="77777777" w:rsidR="00DA7B31" w:rsidRDefault="00DA7B31" w:rsidP="008745AD"/>
    <w:p w14:paraId="08B01150" w14:textId="77777777" w:rsidR="00DA7B31" w:rsidRDefault="00DA7B31" w:rsidP="008745AD"/>
    <w:p w14:paraId="6594E015" w14:textId="77777777" w:rsidR="00DA7B31" w:rsidRDefault="00DA7B31" w:rsidP="008745AD"/>
    <w:p w14:paraId="1B658469" w14:textId="77777777" w:rsidR="00DA7B31" w:rsidRDefault="00DA7B31" w:rsidP="008745AD"/>
  </w:endnote>
  <w:endnote w:type="continuationSeparator" w:id="0">
    <w:p w14:paraId="200A0631" w14:textId="77777777" w:rsidR="00DA7B31" w:rsidRDefault="00DA7B31" w:rsidP="008745AD">
      <w:r>
        <w:continuationSeparator/>
      </w:r>
    </w:p>
    <w:p w14:paraId="3B9C4CE9" w14:textId="77777777" w:rsidR="00DA7B31" w:rsidRDefault="00DA7B31" w:rsidP="008745AD"/>
    <w:p w14:paraId="763F4894" w14:textId="77777777" w:rsidR="00DA7B31" w:rsidRDefault="00DA7B31" w:rsidP="008745AD"/>
    <w:p w14:paraId="74D04FF9" w14:textId="77777777" w:rsidR="00DA7B31" w:rsidRDefault="00DA7B31" w:rsidP="008745AD"/>
    <w:p w14:paraId="7698E72F" w14:textId="77777777" w:rsidR="00DA7B31" w:rsidRDefault="00DA7B31" w:rsidP="008745AD"/>
    <w:p w14:paraId="62E9ED49" w14:textId="77777777" w:rsidR="00DA7B31" w:rsidRDefault="00DA7B31" w:rsidP="008745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4C3457" w:rsidRDefault="004C3457" w:rsidP="008745AD">
    <w:pPr>
      <w:pStyle w:val="Footer"/>
    </w:pPr>
  </w:p>
  <w:p w14:paraId="5E49A9DD" w14:textId="77777777" w:rsidR="004C3457" w:rsidRDefault="004C3457" w:rsidP="008745AD"/>
  <w:p w14:paraId="4F1246D0" w14:textId="77777777" w:rsidR="004C3457" w:rsidRDefault="004C3457" w:rsidP="008745AD"/>
  <w:p w14:paraId="2F6CC1CB" w14:textId="77777777" w:rsidR="004C3457" w:rsidRDefault="004C3457" w:rsidP="008745AD"/>
  <w:p w14:paraId="6EA8DA5B" w14:textId="77777777" w:rsidR="004C3457" w:rsidRDefault="004C3457" w:rsidP="008745A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4C3457" w:rsidRDefault="004C3457" w:rsidP="008745AD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4C3457" w:rsidRPr="00D318E1" w:rsidRDefault="004C3457" w:rsidP="008745AD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CF4B12">
          <w:rPr>
            <w:b/>
            <w:noProof/>
            <w:lang w:val="fr-FR"/>
          </w:rPr>
          <w:t>2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CF4B12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4C3457" w:rsidRDefault="004C3457" w:rsidP="008745AD"/>
  <w:p w14:paraId="5E49A9E0" w14:textId="77777777" w:rsidR="004C3457" w:rsidRDefault="004C3457" w:rsidP="008745AD"/>
  <w:p w14:paraId="5E49A9E1" w14:textId="77777777" w:rsidR="004C3457" w:rsidRDefault="004C3457" w:rsidP="008745AD"/>
  <w:p w14:paraId="5E49A9E2" w14:textId="1842743F" w:rsidR="004C3457" w:rsidRDefault="004C3457" w:rsidP="008745AD"/>
  <w:p w14:paraId="48726609" w14:textId="23A45DB7" w:rsidR="004C3457" w:rsidRPr="005E7574" w:rsidRDefault="004C3457" w:rsidP="008745AD">
    <w:r>
      <w:t>Capgemini Internal</w:t>
    </w:r>
  </w:p>
  <w:p w14:paraId="48DD6EF0" w14:textId="77777777" w:rsidR="004C3457" w:rsidRDefault="004C3457" w:rsidP="008745AD"/>
  <w:p w14:paraId="2AA8F8D8" w14:textId="77777777" w:rsidR="004C3457" w:rsidRDefault="004C3457" w:rsidP="008745AD"/>
  <w:p w14:paraId="78D181C9" w14:textId="77777777" w:rsidR="004C3457" w:rsidRDefault="004C3457" w:rsidP="008745A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728D4" w14:textId="77777777" w:rsidR="00DA7B31" w:rsidRDefault="00DA7B31" w:rsidP="008745AD">
      <w:r>
        <w:separator/>
      </w:r>
    </w:p>
    <w:p w14:paraId="4836298D" w14:textId="77777777" w:rsidR="00DA7B31" w:rsidRDefault="00DA7B31" w:rsidP="008745AD"/>
    <w:p w14:paraId="60E4EC93" w14:textId="77777777" w:rsidR="00DA7B31" w:rsidRDefault="00DA7B31" w:rsidP="008745AD"/>
    <w:p w14:paraId="4954A1E3" w14:textId="77777777" w:rsidR="00DA7B31" w:rsidRDefault="00DA7B31" w:rsidP="008745AD"/>
    <w:p w14:paraId="4ED35D2D" w14:textId="77777777" w:rsidR="00DA7B31" w:rsidRDefault="00DA7B31" w:rsidP="008745AD"/>
    <w:p w14:paraId="1DAA6DC7" w14:textId="77777777" w:rsidR="00DA7B31" w:rsidRDefault="00DA7B31" w:rsidP="008745AD"/>
  </w:footnote>
  <w:footnote w:type="continuationSeparator" w:id="0">
    <w:p w14:paraId="3B60C931" w14:textId="77777777" w:rsidR="00DA7B31" w:rsidRDefault="00DA7B31" w:rsidP="008745AD">
      <w:r>
        <w:continuationSeparator/>
      </w:r>
    </w:p>
    <w:p w14:paraId="0B13439B" w14:textId="77777777" w:rsidR="00DA7B31" w:rsidRDefault="00DA7B31" w:rsidP="008745AD"/>
    <w:p w14:paraId="7D154CE0" w14:textId="77777777" w:rsidR="00DA7B31" w:rsidRDefault="00DA7B31" w:rsidP="008745AD"/>
    <w:p w14:paraId="353316BA" w14:textId="77777777" w:rsidR="00DA7B31" w:rsidRDefault="00DA7B31" w:rsidP="008745AD"/>
    <w:p w14:paraId="03FBA009" w14:textId="77777777" w:rsidR="00DA7B31" w:rsidRDefault="00DA7B31" w:rsidP="008745AD"/>
    <w:p w14:paraId="6737312A" w14:textId="77777777" w:rsidR="00DA7B31" w:rsidRDefault="00DA7B31" w:rsidP="008745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4C3457" w:rsidRDefault="004C3457" w:rsidP="008745AD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4C3457" w:rsidRDefault="004C3457" w:rsidP="008745AD"/>
  <w:p w14:paraId="195F69AB" w14:textId="77777777" w:rsidR="004C3457" w:rsidRDefault="004C3457" w:rsidP="008745AD"/>
  <w:p w14:paraId="3AAB0591" w14:textId="77777777" w:rsidR="004C3457" w:rsidRDefault="004C3457" w:rsidP="008745AD"/>
  <w:p w14:paraId="648B6FA2" w14:textId="77777777" w:rsidR="004C3457" w:rsidRDefault="004C3457" w:rsidP="008745A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4C3457" w:rsidRPr="003308F8" w:rsidRDefault="004C3457" w:rsidP="008745AD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Pr="003308F8">
      <w:rPr>
        <w:noProof/>
        <w:lang w:val="en-US" w:eastAsia="en-US"/>
      </w:rPr>
      <w:drawing>
        <wp:anchor distT="0" distB="0" distL="114300" distR="114300" simplePos="0" relativeHeight="251657216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Use Case Specification</w:t>
    </w:r>
  </w:p>
  <w:p w14:paraId="5E49A9DA" w14:textId="77777777" w:rsidR="004C3457" w:rsidRDefault="004C3457" w:rsidP="008745AD"/>
  <w:p w14:paraId="5E49A9DB" w14:textId="77777777" w:rsidR="004C3457" w:rsidRDefault="004C3457" w:rsidP="008745AD"/>
  <w:p w14:paraId="699F2CC6" w14:textId="77777777" w:rsidR="004C3457" w:rsidRDefault="004C3457" w:rsidP="008745AD"/>
  <w:p w14:paraId="6B954302" w14:textId="77777777" w:rsidR="004C3457" w:rsidRDefault="004C3457" w:rsidP="008745AD"/>
  <w:p w14:paraId="3FAEEEF9" w14:textId="77777777" w:rsidR="004C3457" w:rsidRDefault="004C3457" w:rsidP="008745A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4C3457" w:rsidRDefault="004C3457" w:rsidP="008745AD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319D6"/>
    <w:multiLevelType w:val="hybridMultilevel"/>
    <w:tmpl w:val="F4A2937A"/>
    <w:lvl w:ilvl="0" w:tplc="4920E6FE">
      <w:start w:val="1"/>
      <w:numFmt w:val="bullet"/>
      <w:lvlRestart w:val="0"/>
      <w:pStyle w:val="StyleHeading2Sub-headingH2ChapterNumberAppendixLetterchn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66C95"/>
    <w:multiLevelType w:val="hybridMultilevel"/>
    <w:tmpl w:val="5F2CA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51B25AF8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0576E6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3"/>
  </w:num>
  <w:num w:numId="3">
    <w:abstractNumId w:val="12"/>
  </w:num>
  <w:num w:numId="4">
    <w:abstractNumId w:val="25"/>
  </w:num>
  <w:num w:numId="5">
    <w:abstractNumId w:val="10"/>
  </w:num>
  <w:num w:numId="6">
    <w:abstractNumId w:val="15"/>
  </w:num>
  <w:num w:numId="7">
    <w:abstractNumId w:val="13"/>
  </w:num>
  <w:num w:numId="8">
    <w:abstractNumId w:val="0"/>
  </w:num>
  <w:num w:numId="9">
    <w:abstractNumId w:val="1"/>
  </w:num>
  <w:num w:numId="10">
    <w:abstractNumId w:val="17"/>
  </w:num>
  <w:num w:numId="11">
    <w:abstractNumId w:val="9"/>
  </w:num>
  <w:num w:numId="12">
    <w:abstractNumId w:val="19"/>
  </w:num>
  <w:num w:numId="13">
    <w:abstractNumId w:val="7"/>
  </w:num>
  <w:num w:numId="14">
    <w:abstractNumId w:val="4"/>
  </w:num>
  <w:num w:numId="15">
    <w:abstractNumId w:val="6"/>
  </w:num>
  <w:num w:numId="16">
    <w:abstractNumId w:val="8"/>
  </w:num>
  <w:num w:numId="17">
    <w:abstractNumId w:val="5"/>
  </w:num>
  <w:num w:numId="18">
    <w:abstractNumId w:val="24"/>
  </w:num>
  <w:num w:numId="19">
    <w:abstractNumId w:val="2"/>
  </w:num>
  <w:num w:numId="20">
    <w:abstractNumId w:val="22"/>
  </w:num>
  <w:num w:numId="21">
    <w:abstractNumId w:val="21"/>
  </w:num>
  <w:num w:numId="22">
    <w:abstractNumId w:val="11"/>
  </w:num>
  <w:num w:numId="23">
    <w:abstractNumId w:val="18"/>
  </w:num>
  <w:num w:numId="24">
    <w:abstractNumId w:val="23"/>
  </w:num>
  <w:num w:numId="25">
    <w:abstractNumId w:val="23"/>
  </w:num>
  <w:num w:numId="26">
    <w:abstractNumId w:val="23"/>
  </w:num>
  <w:num w:numId="27">
    <w:abstractNumId w:val="20"/>
  </w:num>
  <w:num w:numId="28">
    <w:abstractNumId w:val="16"/>
  </w:num>
  <w:num w:numId="29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63BE"/>
    <w:rsid w:val="000126FA"/>
    <w:rsid w:val="00013968"/>
    <w:rsid w:val="00014210"/>
    <w:rsid w:val="00017D93"/>
    <w:rsid w:val="0002149A"/>
    <w:rsid w:val="00026079"/>
    <w:rsid w:val="000601C3"/>
    <w:rsid w:val="00062CBA"/>
    <w:rsid w:val="0008331A"/>
    <w:rsid w:val="00096043"/>
    <w:rsid w:val="000A2360"/>
    <w:rsid w:val="000B3CB3"/>
    <w:rsid w:val="000C5717"/>
    <w:rsid w:val="000E00E7"/>
    <w:rsid w:val="0012666F"/>
    <w:rsid w:val="00132C4A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9751B"/>
    <w:rsid w:val="001A1E4F"/>
    <w:rsid w:val="001C2D96"/>
    <w:rsid w:val="001C4D77"/>
    <w:rsid w:val="00201D1D"/>
    <w:rsid w:val="00202535"/>
    <w:rsid w:val="00233482"/>
    <w:rsid w:val="00255D88"/>
    <w:rsid w:val="002572DB"/>
    <w:rsid w:val="0026052B"/>
    <w:rsid w:val="00261AEF"/>
    <w:rsid w:val="00277103"/>
    <w:rsid w:val="002C2491"/>
    <w:rsid w:val="002D0988"/>
    <w:rsid w:val="002F046F"/>
    <w:rsid w:val="002F2F8C"/>
    <w:rsid w:val="00303E5A"/>
    <w:rsid w:val="00307C46"/>
    <w:rsid w:val="003308F8"/>
    <w:rsid w:val="00332A79"/>
    <w:rsid w:val="00334B92"/>
    <w:rsid w:val="00342563"/>
    <w:rsid w:val="0034267C"/>
    <w:rsid w:val="00363E88"/>
    <w:rsid w:val="00395294"/>
    <w:rsid w:val="003952B2"/>
    <w:rsid w:val="003E795D"/>
    <w:rsid w:val="004027C9"/>
    <w:rsid w:val="004347D3"/>
    <w:rsid w:val="004447F9"/>
    <w:rsid w:val="00470377"/>
    <w:rsid w:val="00472619"/>
    <w:rsid w:val="00472B48"/>
    <w:rsid w:val="00472DB3"/>
    <w:rsid w:val="004A7DCD"/>
    <w:rsid w:val="004B0FFF"/>
    <w:rsid w:val="004C3457"/>
    <w:rsid w:val="004C3902"/>
    <w:rsid w:val="004C40F7"/>
    <w:rsid w:val="004D06AF"/>
    <w:rsid w:val="004E0E0E"/>
    <w:rsid w:val="004E7445"/>
    <w:rsid w:val="004F6444"/>
    <w:rsid w:val="00517857"/>
    <w:rsid w:val="00524418"/>
    <w:rsid w:val="00530E5A"/>
    <w:rsid w:val="0053544D"/>
    <w:rsid w:val="00552AEE"/>
    <w:rsid w:val="00556AEE"/>
    <w:rsid w:val="0057522F"/>
    <w:rsid w:val="00580324"/>
    <w:rsid w:val="005920F8"/>
    <w:rsid w:val="005B3604"/>
    <w:rsid w:val="005D4827"/>
    <w:rsid w:val="005E5169"/>
    <w:rsid w:val="005E7574"/>
    <w:rsid w:val="00605B2D"/>
    <w:rsid w:val="006349A0"/>
    <w:rsid w:val="006403D2"/>
    <w:rsid w:val="00641FA0"/>
    <w:rsid w:val="0064586A"/>
    <w:rsid w:val="00667576"/>
    <w:rsid w:val="006A615C"/>
    <w:rsid w:val="006B0A33"/>
    <w:rsid w:val="006C53AA"/>
    <w:rsid w:val="006D0299"/>
    <w:rsid w:val="006F1289"/>
    <w:rsid w:val="006F3974"/>
    <w:rsid w:val="00763C64"/>
    <w:rsid w:val="00775844"/>
    <w:rsid w:val="00790A92"/>
    <w:rsid w:val="00794598"/>
    <w:rsid w:val="007A16C6"/>
    <w:rsid w:val="007B41E9"/>
    <w:rsid w:val="007B4E6B"/>
    <w:rsid w:val="007C7699"/>
    <w:rsid w:val="00800A1B"/>
    <w:rsid w:val="008036AF"/>
    <w:rsid w:val="00807BDF"/>
    <w:rsid w:val="00822284"/>
    <w:rsid w:val="00845C8A"/>
    <w:rsid w:val="00850205"/>
    <w:rsid w:val="008562C2"/>
    <w:rsid w:val="008620E3"/>
    <w:rsid w:val="00871582"/>
    <w:rsid w:val="008745AD"/>
    <w:rsid w:val="00882A5D"/>
    <w:rsid w:val="00893E99"/>
    <w:rsid w:val="00897131"/>
    <w:rsid w:val="008A7999"/>
    <w:rsid w:val="008B6B15"/>
    <w:rsid w:val="008D0A08"/>
    <w:rsid w:val="008D1CF1"/>
    <w:rsid w:val="008D3B5E"/>
    <w:rsid w:val="008D634D"/>
    <w:rsid w:val="008D7A48"/>
    <w:rsid w:val="008E15A0"/>
    <w:rsid w:val="009020ED"/>
    <w:rsid w:val="0091275A"/>
    <w:rsid w:val="00925C0D"/>
    <w:rsid w:val="009321EB"/>
    <w:rsid w:val="00935785"/>
    <w:rsid w:val="009410F1"/>
    <w:rsid w:val="009768DB"/>
    <w:rsid w:val="00982C75"/>
    <w:rsid w:val="0098706E"/>
    <w:rsid w:val="009A6B54"/>
    <w:rsid w:val="009A7052"/>
    <w:rsid w:val="009B1AA4"/>
    <w:rsid w:val="009B4999"/>
    <w:rsid w:val="009F0A34"/>
    <w:rsid w:val="009F5790"/>
    <w:rsid w:val="00A10DE5"/>
    <w:rsid w:val="00A1407A"/>
    <w:rsid w:val="00A26D0A"/>
    <w:rsid w:val="00A318D4"/>
    <w:rsid w:val="00A33C06"/>
    <w:rsid w:val="00A65EC7"/>
    <w:rsid w:val="00A72371"/>
    <w:rsid w:val="00A971EE"/>
    <w:rsid w:val="00AA3B75"/>
    <w:rsid w:val="00AC4943"/>
    <w:rsid w:val="00AE6300"/>
    <w:rsid w:val="00AE6C7C"/>
    <w:rsid w:val="00AE763E"/>
    <w:rsid w:val="00AF402D"/>
    <w:rsid w:val="00AF5631"/>
    <w:rsid w:val="00B136BF"/>
    <w:rsid w:val="00B231E6"/>
    <w:rsid w:val="00B34985"/>
    <w:rsid w:val="00B45EA4"/>
    <w:rsid w:val="00B53DC1"/>
    <w:rsid w:val="00B764C5"/>
    <w:rsid w:val="00B80750"/>
    <w:rsid w:val="00B90CF5"/>
    <w:rsid w:val="00B95EBB"/>
    <w:rsid w:val="00BB51C9"/>
    <w:rsid w:val="00C00F8B"/>
    <w:rsid w:val="00C13A48"/>
    <w:rsid w:val="00C16330"/>
    <w:rsid w:val="00C20C62"/>
    <w:rsid w:val="00C20FBF"/>
    <w:rsid w:val="00C24AC2"/>
    <w:rsid w:val="00C3602B"/>
    <w:rsid w:val="00C37DC8"/>
    <w:rsid w:val="00C57E5C"/>
    <w:rsid w:val="00C65776"/>
    <w:rsid w:val="00C82F93"/>
    <w:rsid w:val="00C84AE8"/>
    <w:rsid w:val="00C84F35"/>
    <w:rsid w:val="00C934E4"/>
    <w:rsid w:val="00C97676"/>
    <w:rsid w:val="00CA5FF3"/>
    <w:rsid w:val="00CB5284"/>
    <w:rsid w:val="00CF4B12"/>
    <w:rsid w:val="00CF58C2"/>
    <w:rsid w:val="00D00798"/>
    <w:rsid w:val="00D12ADC"/>
    <w:rsid w:val="00D1512F"/>
    <w:rsid w:val="00D16345"/>
    <w:rsid w:val="00D21486"/>
    <w:rsid w:val="00D26199"/>
    <w:rsid w:val="00D316EB"/>
    <w:rsid w:val="00D318E1"/>
    <w:rsid w:val="00D31EE2"/>
    <w:rsid w:val="00D36775"/>
    <w:rsid w:val="00D40824"/>
    <w:rsid w:val="00D55179"/>
    <w:rsid w:val="00D62EB9"/>
    <w:rsid w:val="00DA7B31"/>
    <w:rsid w:val="00DC40E6"/>
    <w:rsid w:val="00DD3832"/>
    <w:rsid w:val="00DD3DC0"/>
    <w:rsid w:val="00DE247D"/>
    <w:rsid w:val="00DE7A69"/>
    <w:rsid w:val="00E12319"/>
    <w:rsid w:val="00E218F1"/>
    <w:rsid w:val="00E26304"/>
    <w:rsid w:val="00E701E7"/>
    <w:rsid w:val="00E70BC1"/>
    <w:rsid w:val="00E778A4"/>
    <w:rsid w:val="00EA36BC"/>
    <w:rsid w:val="00EA7593"/>
    <w:rsid w:val="00EB60A3"/>
    <w:rsid w:val="00ED7534"/>
    <w:rsid w:val="00F11BF2"/>
    <w:rsid w:val="00F27F5E"/>
    <w:rsid w:val="00F31BF2"/>
    <w:rsid w:val="00F56846"/>
    <w:rsid w:val="00F76F15"/>
    <w:rsid w:val="00F8175B"/>
    <w:rsid w:val="00F81AAB"/>
    <w:rsid w:val="00F8410D"/>
    <w:rsid w:val="00F9573D"/>
    <w:rsid w:val="00FC181B"/>
    <w:rsid w:val="00FD5844"/>
    <w:rsid w:val="00FE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D35CEE9A-0C7E-4C37-8A36-9193C8AE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745AD"/>
    <w:pPr>
      <w:spacing w:after="0" w:line="240" w:lineRule="auto"/>
      <w:ind w:left="360"/>
    </w:pPr>
    <w:rPr>
      <w:rFonts w:ascii="Arial" w:eastAsia="Times New Roman" w:hAnsi="Arial" w:cs="Arial"/>
      <w:bCs/>
      <w:iCs/>
      <w:sz w:val="20"/>
      <w:szCs w:val="20"/>
      <w:lang w:val="en-GB"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 w:val="0"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 w:val="0"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 w:val="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 w:val="0"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 w:val="0"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 w:val="0"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 w:val="0"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 w:val="0"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 w:val="0"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 w:val="0"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 w:val="0"/>
      <w:color w:val="0000FF"/>
      <w:lang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4C40F7"/>
    <w:pPr>
      <w:keepNext/>
      <w:numPr>
        <w:numId w:val="7"/>
      </w:numPr>
      <w:spacing w:before="240" w:after="60" w:line="240" w:lineRule="auto"/>
      <w:contextualSpacing w:val="0"/>
    </w:pPr>
    <w:rPr>
      <w:rFonts w:ascii="Arial" w:eastAsia="Times New Roman" w:hAnsi="Arial" w:cs="Arial"/>
      <w:iCs w:val="0"/>
      <w:smallCaps/>
      <w:color w:val="auto"/>
      <w:szCs w:val="24"/>
      <w:lang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akemyjourney.co.i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4E0C1D-E217-4F78-8025-12AD02D2A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0</TotalTime>
  <Pages>12</Pages>
  <Words>2368</Words>
  <Characters>13503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Vyavaharkar, Pranjali</cp:lastModifiedBy>
  <cp:revision>2</cp:revision>
  <dcterms:created xsi:type="dcterms:W3CDTF">2018-01-29T05:47:00Z</dcterms:created>
  <dcterms:modified xsi:type="dcterms:W3CDTF">2018-01-29T05:47:00Z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